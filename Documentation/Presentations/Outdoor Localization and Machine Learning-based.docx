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66D9" w14:textId="5BD2AAFA" w:rsidR="005125BD" w:rsidRDefault="001C7E9D" w:rsidP="00DB1462">
      <w:pPr>
        <w:pStyle w:val="Titledocument"/>
        <w:rPr>
          <w:bCs/>
          <w14:ligatures w14:val="standard"/>
        </w:rPr>
      </w:pPr>
      <w:r>
        <w:rPr>
          <w:bCs/>
          <w14:ligatures w14:val="standard"/>
        </w:rPr>
        <w:t xml:space="preserve">Outdoor </w:t>
      </w:r>
      <w:r w:rsidR="00D37821">
        <w:rPr>
          <w:bCs/>
          <w14:ligatures w14:val="standard"/>
        </w:rPr>
        <w:t>Localization and Machine Learning</w:t>
      </w:r>
      <w:r w:rsidR="005125BD">
        <w:rPr>
          <w:bCs/>
          <w14:ligatures w14:val="standard"/>
        </w:rPr>
        <w:t>-</w:t>
      </w:r>
      <w:r>
        <w:rPr>
          <w:bCs/>
          <w14:ligatures w14:val="standard"/>
        </w:rPr>
        <w:t>based</w:t>
      </w:r>
    </w:p>
    <w:p w14:paraId="1F352CAB" w14:textId="6A5FE3F7" w:rsidR="00586A35" w:rsidRPr="00586A35" w:rsidRDefault="00D37821" w:rsidP="00DB1462">
      <w:pPr>
        <w:pStyle w:val="Titledocument"/>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 </w:t>
      </w:r>
      <w:r w:rsidR="005125BD">
        <w:rPr>
          <w:bCs/>
          <w14:ligatures w14:val="standard"/>
        </w:rPr>
        <w:t xml:space="preserve">Educational </w:t>
      </w:r>
      <w:r>
        <w:rPr>
          <w:bCs/>
          <w14:ligatures w14:val="standard"/>
        </w:rPr>
        <w:t>Treasure Hunt</w:t>
      </w:r>
      <w:r w:rsidR="005125BD">
        <w:rPr>
          <w:bCs/>
          <w14:ligatures w14:val="standard"/>
        </w:rPr>
        <w:t>s</w:t>
      </w:r>
    </w:p>
    <w:p w14:paraId="3FF73CD1" w14:textId="073423B9" w:rsidR="0002562B" w:rsidRPr="00DB1462" w:rsidRDefault="00D06941" w:rsidP="0002562B">
      <w:pPr>
        <w:pStyle w:val="Authors"/>
        <w:ind w:left="57"/>
        <w:jc w:val="center"/>
        <w:rPr>
          <w:rStyle w:val="FirstName"/>
          <w14:ligatures w14:val="standard"/>
        </w:rPr>
      </w:pPr>
      <w:proofErr w:type="spellStart"/>
      <w:r>
        <w:rPr>
          <w:rStyle w:val="FirstName"/>
          <w14:ligatures w14:val="standard"/>
        </w:rPr>
        <w:t>Edoardo</w:t>
      </w:r>
      <w:proofErr w:type="spellEnd"/>
      <w:r>
        <w:rPr>
          <w:rStyle w:val="FirstName"/>
          <w14:ligatures w14:val="standard"/>
        </w:rPr>
        <w:t xml:space="preserve"> </w:t>
      </w:r>
      <w:proofErr w:type="spellStart"/>
      <w:r>
        <w:rPr>
          <w:rStyle w:val="FirstName"/>
          <w14:ligatures w14:val="standard"/>
        </w:rPr>
        <w:t>Cogotti</w:t>
      </w:r>
      <w:proofErr w:type="spellEnd"/>
      <w:r>
        <w:rPr>
          <w:rStyle w:val="FirstName"/>
          <w14:ligatures w14:val="standard"/>
        </w:rPr>
        <w:t xml:space="preserve">, Marsha Gomez </w:t>
      </w:r>
      <w:proofErr w:type="spellStart"/>
      <w:r>
        <w:rPr>
          <w:rStyle w:val="FirstName"/>
          <w14:ligatures w14:val="standard"/>
        </w:rPr>
        <w:t>Gomez</w:t>
      </w:r>
      <w:proofErr w:type="spellEnd"/>
      <w:r>
        <w:rPr>
          <w:rStyle w:val="FirstName"/>
          <w14:ligatures w14:val="standard"/>
        </w:rPr>
        <w:t>,</w:t>
      </w:r>
      <w:r w:rsidR="00FB6A8F" w:rsidRPr="00DB1462">
        <w:rPr>
          <w:rStyle w:val="FirstName"/>
          <w14:ligatures w14:val="standard"/>
        </w:rPr>
        <w:t xml:space="preserve"> </w:t>
      </w:r>
      <w:r>
        <w:rPr>
          <w:rStyle w:val="FirstName"/>
          <w14:ligatures w14:val="standard"/>
        </w:rPr>
        <w:t xml:space="preserve">Francesco </w:t>
      </w:r>
      <w:proofErr w:type="spellStart"/>
      <w:r>
        <w:rPr>
          <w:rStyle w:val="FirstName"/>
          <w14:ligatures w14:val="standard"/>
        </w:rPr>
        <w:t>Pesciatini</w:t>
      </w:r>
      <w:proofErr w:type="spellEnd"/>
      <w:r w:rsidR="00DB1462" w:rsidRPr="00DB1462">
        <w:rPr>
          <w:rStyle w:val="FirstName"/>
          <w14:ligatures w14:val="standard"/>
        </w:rPr>
        <w:t xml:space="preserve">, </w:t>
      </w:r>
      <w:proofErr w:type="spellStart"/>
      <w:r>
        <w:rPr>
          <w:rStyle w:val="FirstName"/>
          <w14:ligatures w14:val="standard"/>
        </w:rPr>
        <w:t>Gianmarco</w:t>
      </w:r>
      <w:proofErr w:type="spellEnd"/>
      <w:r>
        <w:rPr>
          <w:rStyle w:val="FirstName"/>
          <w14:ligatures w14:val="standard"/>
        </w:rPr>
        <w:t xml:space="preserve"> </w:t>
      </w:r>
      <w:proofErr w:type="spellStart"/>
      <w:r>
        <w:rPr>
          <w:rStyle w:val="FirstName"/>
          <w14:ligatures w14:val="standard"/>
        </w:rPr>
        <w:t>Petrelli</w:t>
      </w:r>
      <w:proofErr w:type="spellEnd"/>
      <w:r w:rsidR="0002562B" w:rsidRPr="00DB1462">
        <w:rPr>
          <w:sz w:val="20"/>
        </w:rPr>
        <w:br/>
        <w:t xml:space="preserve"> </w:t>
      </w:r>
      <w:hyperlink r:id="rId16" w:history="1">
        <w:r w:rsidRPr="005A68DA">
          <w:rPr>
            <w:rStyle w:val="Collegamentoipertestuale"/>
            <w:sz w:val="20"/>
            <w14:ligatures w14:val="standard"/>
          </w:rPr>
          <w:t>e.cogotti@</w:t>
        </w:r>
      </w:hyperlink>
      <w:r>
        <w:rPr>
          <w:rStyle w:val="Collegamentoipertestuale"/>
          <w:sz w:val="20"/>
          <w14:ligatures w14:val="standard"/>
        </w:rPr>
        <w:t>studenti.unipi.it</w:t>
      </w:r>
      <w:r w:rsidR="00DB1462">
        <w:rPr>
          <w:rStyle w:val="Email"/>
          <w:color w:val="auto"/>
          <w:sz w:val="20"/>
          <w14:ligatures w14:val="standard"/>
        </w:rPr>
        <w:t xml:space="preserve">, </w:t>
      </w:r>
      <w:hyperlink r:id="rId17" w:history="1">
        <w:r w:rsidRPr="005A68DA">
          <w:rPr>
            <w:rStyle w:val="Collegamentoipertestuale"/>
            <w:sz w:val="20"/>
            <w14:ligatures w14:val="standard"/>
          </w:rPr>
          <w:t>m.gomezgomez@studenti.unipi.it</w:t>
        </w:r>
      </w:hyperlink>
      <w:r>
        <w:rPr>
          <w:rStyle w:val="Collegamentoipertestuale"/>
          <w:sz w:val="20"/>
          <w14:ligatures w14:val="standard"/>
        </w:rPr>
        <w:t xml:space="preserve"> </w:t>
      </w:r>
      <w:r w:rsidR="00DB1462">
        <w:rPr>
          <w:rStyle w:val="Email"/>
          <w:color w:val="auto"/>
          <w:sz w:val="20"/>
          <w14:ligatures w14:val="standard"/>
        </w:rPr>
        <w:t xml:space="preserve">, </w:t>
      </w:r>
      <w:hyperlink r:id="rId18" w:history="1">
        <w:r w:rsidRPr="005A68DA">
          <w:rPr>
            <w:rStyle w:val="Collegamentoipertestuale"/>
            <w:sz w:val="20"/>
            <w14:ligatures w14:val="standard"/>
          </w:rPr>
          <w:t>f.pesciatini@</w:t>
        </w:r>
      </w:hyperlink>
      <w:r>
        <w:rPr>
          <w:rStyle w:val="Collegamentoipertestuale"/>
          <w:sz w:val="20"/>
          <w14:ligatures w14:val="standard"/>
        </w:rPr>
        <w:t>studenti.unipi.it</w:t>
      </w:r>
      <w:r w:rsidR="00DB1462">
        <w:rPr>
          <w:rStyle w:val="Email"/>
          <w:color w:val="auto"/>
          <w:sz w:val="20"/>
          <w14:ligatures w14:val="standard"/>
        </w:rPr>
        <w:t xml:space="preserve">, </w:t>
      </w:r>
      <w:hyperlink r:id="rId19" w:history="1">
        <w:r w:rsidRPr="005A68DA">
          <w:rPr>
            <w:rStyle w:val="Collegamentoipertestuale"/>
            <w:sz w:val="20"/>
            <w14:ligatures w14:val="standard"/>
          </w:rPr>
          <w:t>g.petrelli@</w:t>
        </w:r>
      </w:hyperlink>
      <w:r>
        <w:rPr>
          <w:rStyle w:val="Collegamentoipertestuale"/>
          <w:sz w:val="20"/>
          <w14:ligatures w14:val="standard"/>
        </w:rPr>
        <w:t>studenti.unipi.it</w:t>
      </w:r>
      <w:r w:rsidR="00DB1462">
        <w:rPr>
          <w:rStyle w:val="Email"/>
          <w:color w:val="auto"/>
          <w:sz w:val="20"/>
          <w14:ligatures w14:val="standard"/>
        </w:rPr>
        <w:t xml:space="preserve">  </w:t>
      </w:r>
    </w:p>
    <w:p w14:paraId="18EE8FE8" w14:textId="77777777" w:rsidR="00586A35" w:rsidRDefault="00586A35" w:rsidP="00694749">
      <w:pPr>
        <w:pStyle w:val="AbsHead"/>
        <w:rPr>
          <w14:ligatures w14:val="standard"/>
        </w:rPr>
      </w:pPr>
    </w:p>
    <w:p w14:paraId="7EE36CE4" w14:textId="7628DE8C" w:rsidR="00FB6A8F" w:rsidRPr="00586A35" w:rsidRDefault="00FB6A8F" w:rsidP="00694749">
      <w:pPr>
        <w:pStyle w:val="AbsHead"/>
        <w:rPr>
          <w14:ligatures w14:val="standard"/>
        </w:rPr>
        <w:sectPr w:rsidR="00FB6A8F"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590825D" w14:textId="5F6F5A60" w:rsidR="00460AC9" w:rsidRDefault="007A502C" w:rsidP="000E1DEF">
      <w:pPr>
        <w:pStyle w:val="AbsHead"/>
        <w:rPr>
          <w14:ligatures w14:val="standard"/>
        </w:rPr>
      </w:pPr>
      <w:r w:rsidRPr="00586A35">
        <w:rPr>
          <w14:ligatures w14:val="standard"/>
        </w:rPr>
        <w:t>ABSTRACT</w:t>
      </w:r>
    </w:p>
    <w:p w14:paraId="5250A09D" w14:textId="6F1F47D9" w:rsidR="003D6F13" w:rsidRDefault="00FA1B1E" w:rsidP="00FA1B1E">
      <w:pPr>
        <w:pStyle w:val="AckPara"/>
        <w:rPr>
          <w:rStyle w:val="Label"/>
          <w:lang w:eastAsia="it-IT"/>
          <w14:ligatures w14:val="standard"/>
        </w:rPr>
      </w:pPr>
      <w:bookmarkStart w:id="0" w:name="_Hlk72596568"/>
      <w:r>
        <w:rPr>
          <w:lang w:eastAsia="it-IT"/>
          <w14:ligatures w14:val="standard"/>
        </w:rPr>
        <w:t>Nowadays the mobile technology offers new opportunities to extend the learning activity. The students could use th</w:t>
      </w:r>
      <w:r w:rsidR="00956CF0">
        <w:rPr>
          <w:lang w:eastAsia="it-IT"/>
          <w14:ligatures w14:val="standard"/>
        </w:rPr>
        <w:t>ese</w:t>
      </w:r>
      <w:r>
        <w:rPr>
          <w:lang w:eastAsia="it-IT"/>
          <w14:ligatures w14:val="standard"/>
        </w:rPr>
        <w:t xml:space="preserve"> devices to learn and play at the same time, especially for little children. </w:t>
      </w:r>
      <w:r w:rsidR="000E1DEF">
        <w:rPr>
          <w:lang w:eastAsia="it-IT"/>
          <w14:ligatures w14:val="standard"/>
        </w:rPr>
        <w:t>We present an effort to provide teachers with a dedicated application to design location-based educational games via smartphones. The application allows teachers to define customized treasure hunts on which insert educational questions for their little students. The system is designed to support outdoor learning activities such as object recognition</w:t>
      </w:r>
      <w:r w:rsidR="003D6F13">
        <w:rPr>
          <w:lang w:eastAsia="it-IT"/>
          <w14:ligatures w14:val="standard"/>
        </w:rPr>
        <w:t xml:space="preserve"> (using </w:t>
      </w:r>
      <w:r>
        <w:rPr>
          <w:lang w:eastAsia="it-IT"/>
          <w14:ligatures w14:val="standard"/>
        </w:rPr>
        <w:t xml:space="preserve">Machine </w:t>
      </w:r>
      <w:r w:rsidR="003D6F13">
        <w:rPr>
          <w:lang w:eastAsia="it-IT"/>
          <w14:ligatures w14:val="standard"/>
        </w:rPr>
        <w:t>L</w:t>
      </w:r>
      <w:r>
        <w:rPr>
          <w:lang w:eastAsia="it-IT"/>
          <w14:ligatures w14:val="standard"/>
        </w:rPr>
        <w:t>earning</w:t>
      </w:r>
      <w:r w:rsidR="003D6F13">
        <w:rPr>
          <w:lang w:eastAsia="it-IT"/>
          <w14:ligatures w14:val="standard"/>
        </w:rPr>
        <w:t xml:space="preserve"> kit)</w:t>
      </w:r>
      <w:r w:rsidR="000E1DEF">
        <w:rPr>
          <w:lang w:eastAsia="it-IT"/>
          <w14:ligatures w14:val="standard"/>
        </w:rPr>
        <w:t xml:space="preserve"> and orienting themselves </w:t>
      </w:r>
      <w:r w:rsidR="00956CF0">
        <w:rPr>
          <w:lang w:eastAsia="it-IT"/>
          <w14:ligatures w14:val="standard"/>
        </w:rPr>
        <w:t>and learning information about</w:t>
      </w:r>
      <w:r w:rsidR="000E1DEF">
        <w:rPr>
          <w:lang w:eastAsia="it-IT"/>
          <w14:ligatures w14:val="standard"/>
        </w:rPr>
        <w:t xml:space="preserve"> the environment</w:t>
      </w:r>
      <w:r w:rsidR="003D6F13">
        <w:rPr>
          <w:lang w:eastAsia="it-IT"/>
          <w14:ligatures w14:val="standard"/>
        </w:rPr>
        <w:t xml:space="preserve"> (using Google Maps</w:t>
      </w:r>
      <w:r>
        <w:rPr>
          <w:lang w:eastAsia="it-IT"/>
          <w14:ligatures w14:val="standard"/>
        </w:rPr>
        <w:t xml:space="preserve"> API</w:t>
      </w:r>
      <w:r w:rsidR="003D6F13">
        <w:rPr>
          <w:lang w:eastAsia="it-IT"/>
          <w14:ligatures w14:val="standard"/>
        </w:rPr>
        <w:t xml:space="preserve"> and </w:t>
      </w:r>
      <w:r>
        <w:rPr>
          <w:lang w:eastAsia="it-IT"/>
          <w14:ligatures w14:val="standard"/>
        </w:rPr>
        <w:t>Google Geocoding API)</w:t>
      </w:r>
      <w:r w:rsidR="000E1DEF">
        <w:rPr>
          <w:lang w:eastAsia="it-IT"/>
          <w14:ligatures w14:val="standard"/>
        </w:rPr>
        <w:t>.</w:t>
      </w:r>
      <w:r w:rsidR="002C462A">
        <w:rPr>
          <w:lang w:eastAsia="it-IT"/>
          <w14:ligatures w14:val="standard"/>
        </w:rPr>
        <w:t xml:space="preserve"> To complete the game </w:t>
      </w:r>
      <w:r w:rsidR="00470CCF">
        <w:rPr>
          <w:lang w:eastAsia="it-IT"/>
          <w14:ligatures w14:val="standard"/>
        </w:rPr>
        <w:t xml:space="preserve">the </w:t>
      </w:r>
      <w:proofErr w:type="gramStart"/>
      <w:r w:rsidR="00470CCF">
        <w:rPr>
          <w:lang w:eastAsia="it-IT"/>
          <w14:ligatures w14:val="standard"/>
        </w:rPr>
        <w:t>children</w:t>
      </w:r>
      <w:proofErr w:type="gramEnd"/>
      <w:r w:rsidR="00470CCF">
        <w:rPr>
          <w:lang w:eastAsia="it-IT"/>
          <w14:ligatures w14:val="standard"/>
        </w:rPr>
        <w:t xml:space="preserve"> </w:t>
      </w:r>
      <w:r w:rsidR="002C462A">
        <w:rPr>
          <w:lang w:eastAsia="it-IT"/>
          <w14:ligatures w14:val="standard"/>
        </w:rPr>
        <w:t>have to explore their environment and solve all the ordered questions</w:t>
      </w:r>
      <w:r>
        <w:rPr>
          <w:lang w:eastAsia="it-IT"/>
          <w14:ligatures w14:val="standard"/>
        </w:rPr>
        <w:t xml:space="preserve"> and they can learn notions and discover the environment such as an urban area, a park or an archeological site. </w:t>
      </w:r>
    </w:p>
    <w:bookmarkEnd w:id="0"/>
    <w:p w14:paraId="2F20CB93" w14:textId="262381A3" w:rsidR="00CD418C" w:rsidRPr="00251B93" w:rsidRDefault="00675128" w:rsidP="00251B93">
      <w:pPr>
        <w:pStyle w:val="Head1"/>
        <w:ind w:left="0" w:firstLine="0"/>
      </w:pPr>
      <w:r w:rsidRPr="00586A35">
        <w:rPr>
          <w:rStyle w:val="Label"/>
          <w14:ligatures w14:val="standard"/>
        </w:rPr>
        <w:t>1</w:t>
      </w:r>
      <w:r w:rsidR="00586A35" w:rsidRPr="00586A35">
        <w:t> </w:t>
      </w:r>
      <w:r w:rsidR="003C3338" w:rsidRPr="00586A35">
        <w:t>In</w:t>
      </w:r>
      <w:r w:rsidR="0002562B">
        <w:t>troduction</w:t>
      </w:r>
      <w:r w:rsidR="00CD418C">
        <w:tab/>
      </w:r>
      <w:r w:rsidR="00CD418C">
        <w:tab/>
      </w:r>
      <w:r w:rsidR="00CD418C">
        <w:tab/>
      </w:r>
      <w:r w:rsidR="00CD418C">
        <w:tab/>
      </w:r>
      <w:r w:rsidR="00CD418C">
        <w:tab/>
      </w:r>
      <w:r w:rsidR="00CD418C">
        <w:tab/>
      </w:r>
    </w:p>
    <w:p w14:paraId="5C566298" w14:textId="459DA4C2" w:rsidR="002E56DA" w:rsidRDefault="001C7E9D" w:rsidP="0002562B">
      <w:pPr>
        <w:pStyle w:val="AckPara"/>
        <w:rPr>
          <w:lang w:eastAsia="it-IT"/>
          <w14:ligatures w14:val="standard"/>
        </w:rPr>
      </w:pPr>
      <w:r w:rsidRPr="00422396">
        <w:t>The</w:t>
      </w:r>
      <w:r>
        <w:t xml:space="preserve"> </w:t>
      </w:r>
      <w:r w:rsidR="002C462A">
        <w:t xml:space="preserve">application could be used also for entertainment purposes, but the scenario on which we focused is </w:t>
      </w:r>
      <w:r w:rsidR="003D6F13">
        <w:t>educational.</w:t>
      </w:r>
      <w:r w:rsidR="00251B93">
        <w:t xml:space="preserve"> Teacher often have the problem to teach in an effective way and this is especially important when the student is </w:t>
      </w:r>
      <w:r w:rsidR="00470CCF">
        <w:t xml:space="preserve">a </w:t>
      </w:r>
      <w:r w:rsidR="00251B93">
        <w:t xml:space="preserve">child. </w:t>
      </w:r>
      <w:r w:rsidR="003D6F13">
        <w:t xml:space="preserve"> </w:t>
      </w:r>
      <w:r w:rsidR="00FA1B1E">
        <w:t xml:space="preserve">Gamification is a powerful concept and </w:t>
      </w:r>
      <w:r w:rsidR="002E56DA">
        <w:t xml:space="preserve">could be used also to teach in a new way a certain type of notions to children. </w:t>
      </w:r>
      <w:r w:rsidR="002E56DA">
        <w:rPr>
          <w:lang w:eastAsia="it-IT"/>
          <w14:ligatures w14:val="standard"/>
        </w:rPr>
        <w:t>The chosen approach is to allow to make treasure hunts, old pedagogical approach already used without smartphones or other technologic devices. In each game students are challenged to solve all the steps. Each step has a question that the child has to solve and it can be a place step or a recognition step. In the first case the child must orient himself/herself and found the correct place.</w:t>
      </w:r>
      <w:r w:rsidR="00251B93">
        <w:rPr>
          <w:lang w:eastAsia="it-IT"/>
          <w14:ligatures w14:val="standard"/>
        </w:rPr>
        <w:t xml:space="preserve"> Participants are geo-localized in real time, saving the current position.</w:t>
      </w:r>
      <w:r w:rsidR="002E56DA">
        <w:rPr>
          <w:lang w:eastAsia="it-IT"/>
          <w14:ligatures w14:val="standard"/>
        </w:rPr>
        <w:t xml:space="preserve"> In the second one the child has to understand which object is the correct solution and take a picture of it.</w:t>
      </w:r>
      <w:r w:rsidR="00251B93">
        <w:rPr>
          <w:lang w:eastAsia="it-IT"/>
          <w14:ligatures w14:val="standard"/>
        </w:rPr>
        <w:t xml:space="preserve"> A trained machine learning model will classify the object in the picture.</w:t>
      </w:r>
      <w:r w:rsidR="002E56DA">
        <w:rPr>
          <w:lang w:eastAsia="it-IT"/>
          <w14:ligatures w14:val="standard"/>
        </w:rPr>
        <w:t xml:space="preserve"> Obviously</w:t>
      </w:r>
      <w:r w:rsidR="00251B93">
        <w:rPr>
          <w:lang w:eastAsia="it-IT"/>
          <w14:ligatures w14:val="standard"/>
        </w:rPr>
        <w:t>,</w:t>
      </w:r>
      <w:r w:rsidR="002E56DA">
        <w:rPr>
          <w:lang w:eastAsia="it-IT"/>
          <w14:ligatures w14:val="standard"/>
        </w:rPr>
        <w:t xml:space="preserve"> the sensors that are used for each game are the GPS (so it is a</w:t>
      </w:r>
      <w:r w:rsidR="00251B93">
        <w:rPr>
          <w:lang w:eastAsia="it-IT"/>
          <w14:ligatures w14:val="standard"/>
        </w:rPr>
        <w:t>n</w:t>
      </w:r>
      <w:r w:rsidR="002E56DA">
        <w:rPr>
          <w:lang w:eastAsia="it-IT"/>
          <w14:ligatures w14:val="standard"/>
        </w:rPr>
        <w:t xml:space="preserve"> outdoor location-based application) and the camera of the smartphone. </w:t>
      </w:r>
      <w:r w:rsidR="00251B93">
        <w:rPr>
          <w:lang w:eastAsia="it-IT"/>
          <w14:ligatures w14:val="standard"/>
        </w:rPr>
        <w:t>This is the major strength of the technological approach:</w:t>
      </w:r>
      <w:r w:rsidR="00470CCF">
        <w:rPr>
          <w:lang w:eastAsia="it-IT"/>
          <w14:ligatures w14:val="standard"/>
        </w:rPr>
        <w:t xml:space="preserve"> it can </w:t>
      </w:r>
      <w:r w:rsidR="00956CF0">
        <w:rPr>
          <w:lang w:eastAsia="it-IT"/>
          <w14:ligatures w14:val="standard"/>
        </w:rPr>
        <w:t xml:space="preserve">exploit geo-localization and machine learning tools and present information in a multimedia format. In particular our application has a </w:t>
      </w:r>
      <w:r w:rsidR="00CD586E">
        <w:rPr>
          <w:lang w:eastAsia="it-IT"/>
          <w14:ligatures w14:val="standard"/>
        </w:rPr>
        <w:t>lightweight</w:t>
      </w:r>
      <w:r w:rsidR="00956CF0">
        <w:rPr>
          <w:lang w:eastAsia="it-IT"/>
          <w14:ligatures w14:val="standard"/>
        </w:rPr>
        <w:t xml:space="preserve"> approach: </w:t>
      </w:r>
      <w:r w:rsidR="005125BD">
        <w:rPr>
          <w:lang w:eastAsia="it-IT"/>
          <w14:ligatures w14:val="standard"/>
        </w:rPr>
        <w:t xml:space="preserve">each student can download a game and </w:t>
      </w:r>
      <w:r w:rsidR="00956CF0">
        <w:rPr>
          <w:lang w:eastAsia="it-IT"/>
          <w14:ligatures w14:val="standard"/>
        </w:rPr>
        <w:t xml:space="preserve">then </w:t>
      </w:r>
      <w:r w:rsidR="00470CCF">
        <w:rPr>
          <w:lang w:eastAsia="it-IT"/>
          <w14:ligatures w14:val="standard"/>
        </w:rPr>
        <w:t xml:space="preserve">it </w:t>
      </w:r>
      <w:r w:rsidR="005125BD">
        <w:rPr>
          <w:lang w:eastAsia="it-IT"/>
          <w14:ligatures w14:val="standard"/>
        </w:rPr>
        <w:t xml:space="preserve">is tracked </w:t>
      </w:r>
      <w:r w:rsidR="00956CF0">
        <w:rPr>
          <w:lang w:eastAsia="it-IT"/>
          <w14:ligatures w14:val="standard"/>
        </w:rPr>
        <w:t xml:space="preserve">and he/she can completely play </w:t>
      </w:r>
      <w:r w:rsidR="005125BD">
        <w:rPr>
          <w:lang w:eastAsia="it-IT"/>
          <w14:ligatures w14:val="standard"/>
        </w:rPr>
        <w:t>locally</w:t>
      </w:r>
      <w:r w:rsidR="00956CF0">
        <w:rPr>
          <w:lang w:eastAsia="it-IT"/>
          <w14:ligatures w14:val="standard"/>
        </w:rPr>
        <w:t xml:space="preserve">, reducing the backend load </w:t>
      </w:r>
      <w:r w:rsidR="00CD586E">
        <w:rPr>
          <w:lang w:eastAsia="it-IT"/>
          <w14:ligatures w14:val="standard"/>
        </w:rPr>
        <w:t xml:space="preserve">and in general </w:t>
      </w:r>
      <w:r w:rsidR="00470CCF">
        <w:rPr>
          <w:lang w:eastAsia="it-IT"/>
          <w14:ligatures w14:val="standard"/>
        </w:rPr>
        <w:t xml:space="preserve">keeping </w:t>
      </w:r>
      <w:r w:rsidR="00CD586E">
        <w:rPr>
          <w:lang w:eastAsia="it-IT"/>
          <w14:ligatures w14:val="standard"/>
        </w:rPr>
        <w:t xml:space="preserve">the online communication </w:t>
      </w:r>
      <w:r w:rsidR="00956CF0">
        <w:rPr>
          <w:lang w:eastAsia="it-IT"/>
          <w14:ligatures w14:val="standard"/>
        </w:rPr>
        <w:t>at the minimum.</w:t>
      </w:r>
      <w:r w:rsidR="00CD586E">
        <w:rPr>
          <w:lang w:eastAsia="it-IT"/>
          <w14:ligatures w14:val="standard"/>
        </w:rPr>
        <w:t xml:space="preserve"> </w:t>
      </w:r>
      <w:r w:rsidR="00251B93">
        <w:t>Teachers are involved in the design process and they can build own treasure hunts and let play them to their students</w:t>
      </w:r>
      <w:r w:rsidR="00CD586E">
        <w:t xml:space="preserve">. Teachers and especially children are </w:t>
      </w:r>
      <w:r w:rsidR="00CD586E">
        <w:t>normal users, so the application must be strongly user-friendly. In the game creation the teacher can simply click a button and his/her coordinates will be evaluated and he/she just has to insert the question for the Place questions and</w:t>
      </w:r>
      <w:r w:rsidR="00470CCF">
        <w:t xml:space="preserve"> clicking</w:t>
      </w:r>
      <w:r w:rsidR="00CD586E">
        <w:t xml:space="preserve"> a</w:t>
      </w:r>
      <w:r w:rsidR="00DC511F">
        <w:t>nother button for the Recognition questions a predefined list of possible solutions (that the machine can classify)</w:t>
      </w:r>
      <w:r w:rsidR="00470CCF">
        <w:t xml:space="preserve"> is provided</w:t>
      </w:r>
      <w:r w:rsidR="00DC511F">
        <w:t xml:space="preserve">. In the recap the teacher can reorder the steps by drag and drop and delete some step. Each not allowed action is alerted to the teacher to inform him/her about the issue. Instead, when a child plays, he/she can see his/her position to the Google Map. He/she can check if he/she is in the correct position clicking on a button, list the current question and the previous ones and can have a limited number of hints per game. In a place question the hint is </w:t>
      </w:r>
      <w:r w:rsidR="00470CCF">
        <w:t xml:space="preserve">a </w:t>
      </w:r>
      <w:r w:rsidR="00DC511F">
        <w:t xml:space="preserve">circle displayed in the Google Maps within the correct solution is contained </w:t>
      </w:r>
      <w:r w:rsidR="00CD418C">
        <w:t xml:space="preserve">and, in a recognition </w:t>
      </w:r>
      <w:r w:rsidR="00DC511F">
        <w:t>question</w:t>
      </w:r>
      <w:r w:rsidR="00CD418C">
        <w:t>,</w:t>
      </w:r>
      <w:r w:rsidR="00DC511F">
        <w:t xml:space="preserve"> the hint is shown in a hangman game</w:t>
      </w:r>
      <w:r w:rsidR="00EE45C3">
        <w:t>.</w:t>
      </w:r>
    </w:p>
    <w:p w14:paraId="62FF87F7" w14:textId="70DD01A9" w:rsidR="0002562B" w:rsidRDefault="0002562B" w:rsidP="002E56DA">
      <w:pPr>
        <w:pStyle w:val="Head1"/>
        <w:ind w:left="0" w:firstLine="0"/>
        <w:rPr>
          <w14:ligatures w14:val="standard"/>
        </w:rPr>
      </w:pPr>
      <w:r>
        <w:rPr>
          <w:rStyle w:val="Label"/>
          <w14:ligatures w14:val="standard"/>
        </w:rPr>
        <w:t>2</w:t>
      </w:r>
      <w:r w:rsidRPr="00586A35">
        <w:rPr>
          <w14:ligatures w14:val="standard"/>
        </w:rPr>
        <w:t> </w:t>
      </w:r>
      <w:r>
        <w:rPr>
          <w14:ligatures w14:val="standard"/>
        </w:rPr>
        <w:t>Architectur</w:t>
      </w:r>
      <w:r w:rsidR="00460AC9">
        <w:rPr>
          <w14:ligatures w14:val="standard"/>
        </w:rPr>
        <w:t>e</w:t>
      </w:r>
      <w:r w:rsidR="00CD418C">
        <w:rPr>
          <w14:ligatures w14:val="standard"/>
        </w:rPr>
        <w:tab/>
      </w:r>
      <w:r w:rsidR="00CD418C">
        <w:rPr>
          <w14:ligatures w14:val="standard"/>
        </w:rPr>
        <w:tab/>
      </w:r>
      <w:r w:rsidR="00CD418C">
        <w:rPr>
          <w14:ligatures w14:val="standard"/>
        </w:rPr>
        <w:tab/>
      </w:r>
      <w:r w:rsidR="00CD418C">
        <w:rPr>
          <w14:ligatures w14:val="standard"/>
        </w:rPr>
        <w:tab/>
      </w:r>
      <w:r w:rsidR="00CD418C">
        <w:rPr>
          <w14:ligatures w14:val="standard"/>
        </w:rPr>
        <w:tab/>
      </w:r>
    </w:p>
    <w:p w14:paraId="4389AE5E" w14:textId="2EA302E1" w:rsidR="00460AC9" w:rsidRDefault="00D37821" w:rsidP="00FB6A8F">
      <w:pPr>
        <w:pStyle w:val="AckPara"/>
        <w:rPr>
          <w:lang w:eastAsia="it-IT"/>
          <w14:ligatures w14:val="standard"/>
        </w:rPr>
      </w:pPr>
      <w:r>
        <w:rPr>
          <w:lang w:eastAsia="it-IT"/>
          <w14:ligatures w14:val="standard"/>
        </w:rPr>
        <w:t>The architecture is formed by a database that relates to the Spring backend. The mobile frontend sends REST requests to the backend and the Google APIs.</w:t>
      </w:r>
    </w:p>
    <w:p w14:paraId="5A404C2F" w14:textId="23427414" w:rsidR="00DB1462" w:rsidRPr="00FB6A8F" w:rsidRDefault="00DB1462" w:rsidP="00DB1462">
      <w:pPr>
        <w:pStyle w:val="Head2"/>
      </w:pPr>
      <w:r>
        <w:rPr>
          <w:rStyle w:val="Label"/>
        </w:rPr>
        <w:t>2</w:t>
      </w:r>
      <w:r w:rsidRPr="00FB6A8F">
        <w:rPr>
          <w:rStyle w:val="Label"/>
        </w:rPr>
        <w:t>.1</w:t>
      </w:r>
      <w:r w:rsidRPr="00FB6A8F">
        <w:t> </w:t>
      </w:r>
      <w:r w:rsidR="00460AC9">
        <w:t>Database</w:t>
      </w:r>
    </w:p>
    <w:p w14:paraId="5CA0A8DA" w14:textId="77777777" w:rsidR="00460AC9" w:rsidRPr="00CF30CE" w:rsidRDefault="00460AC9" w:rsidP="00460AC9">
      <w:r w:rsidRPr="00CF30CE">
        <w:t xml:space="preserve">The database is created on </w:t>
      </w:r>
      <w:proofErr w:type="spellStart"/>
      <w:r>
        <w:t>MySql</w:t>
      </w:r>
      <w:proofErr w:type="spellEnd"/>
      <w:r>
        <w:t xml:space="preserve"> and it’s simply formed by </w:t>
      </w:r>
      <w:proofErr w:type="gramStart"/>
      <w:r>
        <w:t>an</w:t>
      </w:r>
      <w:proofErr w:type="gramEnd"/>
      <w:r>
        <w:t xml:space="preserve"> unique table </w:t>
      </w:r>
      <w:proofErr w:type="spellStart"/>
      <w:r>
        <w:t>TreasureHunt</w:t>
      </w:r>
      <w:proofErr w:type="spellEnd"/>
      <w:r>
        <w:t xml:space="preserve">. Each record of this table represents a new step of a given treasure hunt game. </w:t>
      </w:r>
      <w:r w:rsidRPr="00CF30CE">
        <w:t>The table is composed by the following fields:</w:t>
      </w:r>
    </w:p>
    <w:p w14:paraId="1A7A8EE9" w14:textId="77777777" w:rsidR="00460AC9" w:rsidRDefault="00460AC9" w:rsidP="00460AC9">
      <w:pPr>
        <w:pStyle w:val="Paragrafoelenco"/>
        <w:numPr>
          <w:ilvl w:val="0"/>
          <w:numId w:val="32"/>
        </w:numPr>
        <w:spacing w:before="0" w:after="160" w:line="259" w:lineRule="auto"/>
        <w:jc w:val="left"/>
      </w:pPr>
      <w:proofErr w:type="spellStart"/>
      <w:r>
        <w:t>GameId</w:t>
      </w:r>
      <w:proofErr w:type="spellEnd"/>
    </w:p>
    <w:p w14:paraId="6AC940B5" w14:textId="77777777" w:rsidR="00460AC9" w:rsidRDefault="00460AC9" w:rsidP="00460AC9">
      <w:pPr>
        <w:pStyle w:val="Paragrafoelenco"/>
        <w:numPr>
          <w:ilvl w:val="0"/>
          <w:numId w:val="32"/>
        </w:numPr>
        <w:spacing w:before="0" w:after="160" w:line="259" w:lineRule="auto"/>
        <w:jc w:val="left"/>
      </w:pPr>
      <w:r>
        <w:t>Step</w:t>
      </w:r>
    </w:p>
    <w:p w14:paraId="45C44535" w14:textId="77777777" w:rsidR="00460AC9" w:rsidRDefault="00460AC9" w:rsidP="00460AC9">
      <w:pPr>
        <w:pStyle w:val="Paragrafoelenco"/>
        <w:numPr>
          <w:ilvl w:val="0"/>
          <w:numId w:val="32"/>
        </w:numPr>
        <w:spacing w:before="0" w:after="160" w:line="259" w:lineRule="auto"/>
        <w:jc w:val="left"/>
      </w:pPr>
      <w:proofErr w:type="spellStart"/>
      <w:r>
        <w:t>GameName</w:t>
      </w:r>
      <w:proofErr w:type="spellEnd"/>
    </w:p>
    <w:p w14:paraId="159FD9FF" w14:textId="77777777" w:rsidR="00460AC9" w:rsidRDefault="00460AC9" w:rsidP="00460AC9">
      <w:pPr>
        <w:pStyle w:val="Paragrafoelenco"/>
        <w:numPr>
          <w:ilvl w:val="0"/>
          <w:numId w:val="32"/>
        </w:numPr>
        <w:spacing w:before="0" w:after="160" w:line="259" w:lineRule="auto"/>
        <w:jc w:val="left"/>
      </w:pPr>
      <w:r>
        <w:t>Question</w:t>
      </w:r>
    </w:p>
    <w:p w14:paraId="307ADA03" w14:textId="77777777" w:rsidR="00460AC9" w:rsidRDefault="00460AC9" w:rsidP="00460AC9">
      <w:pPr>
        <w:pStyle w:val="Paragrafoelenco"/>
        <w:numPr>
          <w:ilvl w:val="0"/>
          <w:numId w:val="32"/>
        </w:numPr>
        <w:spacing w:before="0" w:after="160" w:line="259" w:lineRule="auto"/>
        <w:jc w:val="left"/>
      </w:pPr>
      <w:r>
        <w:t>Answer</w:t>
      </w:r>
    </w:p>
    <w:p w14:paraId="740A7EC7" w14:textId="77777777" w:rsidR="00460AC9" w:rsidRPr="00CF30CE" w:rsidRDefault="00460AC9" w:rsidP="00460AC9">
      <w:pPr>
        <w:pStyle w:val="Paragrafoelenco"/>
        <w:numPr>
          <w:ilvl w:val="0"/>
          <w:numId w:val="32"/>
        </w:numPr>
        <w:spacing w:before="0" w:after="160" w:line="259" w:lineRule="auto"/>
        <w:jc w:val="left"/>
      </w:pPr>
      <w:proofErr w:type="spellStart"/>
      <w:r w:rsidRPr="00CF30CE">
        <w:t>StepType</w:t>
      </w:r>
      <w:proofErr w:type="spellEnd"/>
      <w:r w:rsidRPr="00CF30CE">
        <w:t xml:space="preserve"> (</w:t>
      </w:r>
      <w:proofErr w:type="spellStart"/>
      <w:r w:rsidRPr="00CF30CE">
        <w:t>boolean</w:t>
      </w:r>
      <w:proofErr w:type="spellEnd"/>
      <w:r w:rsidRPr="00CF30CE">
        <w:t xml:space="preserve"> to distinguish between recognition and place questions)</w:t>
      </w:r>
    </w:p>
    <w:p w14:paraId="51AE8264" w14:textId="05C19C83" w:rsidR="00460AC9" w:rsidRPr="00CF30CE" w:rsidRDefault="00460AC9" w:rsidP="00460AC9">
      <w:r w:rsidRPr="00CF30CE">
        <w:t xml:space="preserve">The primary key is formed by </w:t>
      </w:r>
      <w:proofErr w:type="spellStart"/>
      <w:r w:rsidRPr="00CF30CE">
        <w:t>gameID</w:t>
      </w:r>
      <w:proofErr w:type="spellEnd"/>
      <w:r w:rsidRPr="00CF30CE">
        <w:t xml:space="preserve"> and</w:t>
      </w:r>
      <w:r>
        <w:t xml:space="preserve"> step.</w:t>
      </w:r>
    </w:p>
    <w:p w14:paraId="6F6BCE96" w14:textId="4823D7E0" w:rsidR="00DB1462" w:rsidRPr="00FB6A8F" w:rsidRDefault="00DB1462" w:rsidP="00DB1462">
      <w:pPr>
        <w:pStyle w:val="Head2"/>
      </w:pPr>
      <w:r>
        <w:rPr>
          <w:rStyle w:val="Label"/>
        </w:rPr>
        <w:t>2</w:t>
      </w:r>
      <w:r w:rsidRPr="00FB6A8F">
        <w:rPr>
          <w:rStyle w:val="Label"/>
        </w:rPr>
        <w:t>.</w:t>
      </w:r>
      <w:r w:rsidR="00460AC9">
        <w:rPr>
          <w:rStyle w:val="Label"/>
        </w:rPr>
        <w:t xml:space="preserve">2 </w:t>
      </w:r>
      <w:r w:rsidR="00460AC9">
        <w:rPr>
          <w:rStyle w:val="Label"/>
        </w:rPr>
        <w:tab/>
        <w:t>Backend</w:t>
      </w:r>
    </w:p>
    <w:p w14:paraId="72CB6527" w14:textId="7C7BB8B4" w:rsidR="00460AC9" w:rsidRPr="00EF1E98" w:rsidRDefault="00460AC9" w:rsidP="00460AC9">
      <w:r w:rsidRPr="00EF1E98">
        <w:t>The backend is realized w</w:t>
      </w:r>
      <w:r>
        <w:t xml:space="preserve">ith a Maven project with Spring Boot parent for the web server creation. The REST API calls are sent to the backend by the mobile application </w:t>
      </w:r>
      <w:r w:rsidR="00470CCF">
        <w:t>part</w:t>
      </w:r>
      <w:r>
        <w:t xml:space="preserve">. The other main dependencies are with </w:t>
      </w:r>
      <w:proofErr w:type="spellStart"/>
      <w:r>
        <w:t>mysql</w:t>
      </w:r>
      <w:proofErr w:type="spellEnd"/>
      <w:r>
        <w:t xml:space="preserve">-connect, json-simple and hibernate. </w:t>
      </w:r>
    </w:p>
    <w:p w14:paraId="63E20C46" w14:textId="23B76E82" w:rsidR="00460AC9" w:rsidRPr="004A1B44" w:rsidRDefault="00460AC9" w:rsidP="00460AC9">
      <w:r w:rsidRPr="004A1B44">
        <w:t>Spring Boot allows to r</w:t>
      </w:r>
      <w:r>
        <w:t>ealize the backend application and define the REST calls using annotations.</w:t>
      </w:r>
      <w:r w:rsidR="00683663">
        <w:t xml:space="preserve"> </w:t>
      </w:r>
      <w:r w:rsidR="00683663">
        <w:tab/>
      </w:r>
      <w:r w:rsidR="00683663">
        <w:tab/>
      </w:r>
      <w:r w:rsidR="00683663">
        <w:tab/>
      </w:r>
      <w:r w:rsidR="00683663">
        <w:lastRenderedPageBreak/>
        <w:tab/>
      </w:r>
      <w:proofErr w:type="spellStart"/>
      <w:r>
        <w:t>Mysql</w:t>
      </w:r>
      <w:proofErr w:type="spellEnd"/>
      <w:r>
        <w:t>-connect (and the persistence.xml file in META-INF folder) allows to connect backend and database.</w:t>
      </w:r>
    </w:p>
    <w:p w14:paraId="71FDC181" w14:textId="77777777" w:rsidR="00460AC9" w:rsidRPr="004A1B44" w:rsidRDefault="00460AC9" w:rsidP="00470CCF">
      <w:pPr>
        <w:ind w:firstLine="708"/>
      </w:pPr>
      <w:r w:rsidRPr="004A1B44">
        <w:t>Json-Simple allows to c</w:t>
      </w:r>
      <w:r>
        <w:t xml:space="preserve">reate Json objects to use in the response of some REST calls and to implement the </w:t>
      </w:r>
      <w:proofErr w:type="spellStart"/>
      <w:proofErr w:type="gramStart"/>
      <w:r>
        <w:t>toJson</w:t>
      </w:r>
      <w:proofErr w:type="spellEnd"/>
      <w:r>
        <w:t>(</w:t>
      </w:r>
      <w:proofErr w:type="gramEnd"/>
      <w:r>
        <w:t>) method it the model classes.</w:t>
      </w:r>
    </w:p>
    <w:p w14:paraId="2EF5572B" w14:textId="1E0873CD" w:rsidR="00460AC9" w:rsidRDefault="00460AC9" w:rsidP="00683663">
      <w:pPr>
        <w:ind w:firstLine="708"/>
      </w:pPr>
      <w:r w:rsidRPr="004A1B44">
        <w:t>Hibernate allows the Object-Relational Mapping</w:t>
      </w:r>
      <w:r>
        <w:t xml:space="preserve"> service handling the data persistence in the </w:t>
      </w:r>
      <w:proofErr w:type="spellStart"/>
      <w:r>
        <w:t>MySql</w:t>
      </w:r>
      <w:proofErr w:type="spellEnd"/>
      <w:r>
        <w:t xml:space="preserve"> database using annotations and to maintain a relational database formed by Java classes. In addition to this it allows the definition of an </w:t>
      </w:r>
      <w:proofErr w:type="spellStart"/>
      <w:r>
        <w:t>EnitityFactory</w:t>
      </w:r>
      <w:proofErr w:type="spellEnd"/>
      <w:r>
        <w:t xml:space="preserve"> that can be used to get </w:t>
      </w:r>
      <w:proofErr w:type="spellStart"/>
      <w:r>
        <w:t>EntityManagers</w:t>
      </w:r>
      <w:proofErr w:type="spellEnd"/>
      <w:r>
        <w:t xml:space="preserve"> that make persistent the entities and execute CRUD operations on them. </w:t>
      </w:r>
      <w:r w:rsidRPr="004A1B44">
        <w:t xml:space="preserve">The model classes are </w:t>
      </w:r>
      <w:proofErr w:type="spellStart"/>
      <w:r w:rsidRPr="004A1B44">
        <w:t>TreasureHuntStep</w:t>
      </w:r>
      <w:proofErr w:type="spellEnd"/>
      <w:r w:rsidRPr="004A1B44">
        <w:t xml:space="preserve"> (a table record), </w:t>
      </w:r>
      <w:proofErr w:type="spellStart"/>
      <w:r w:rsidRPr="004A1B44">
        <w:t>TreasureHunt</w:t>
      </w:r>
      <w:proofErr w:type="spellEnd"/>
      <w:r w:rsidRPr="004A1B44">
        <w:t xml:space="preserve"> (wrap</w:t>
      </w:r>
      <w:r>
        <w:t xml:space="preserve">per class of </w:t>
      </w:r>
      <w:proofErr w:type="spellStart"/>
      <w:r>
        <w:t>TreasureHuntStep</w:t>
      </w:r>
      <w:proofErr w:type="spellEnd"/>
      <w:r>
        <w:t xml:space="preserve"> to allows the serialization of it in the POST /game request) and </w:t>
      </w:r>
      <w:proofErr w:type="spellStart"/>
      <w:r>
        <w:t>CustomObject</w:t>
      </w:r>
      <w:proofErr w:type="spellEnd"/>
      <w:r>
        <w:t xml:space="preserve"> for the response of POST /game.</w:t>
      </w:r>
    </w:p>
    <w:p w14:paraId="454F51E5" w14:textId="77777777" w:rsidR="00EE45C3" w:rsidRDefault="00EE45C3" w:rsidP="00683663">
      <w:pPr>
        <w:ind w:firstLine="708"/>
      </w:pPr>
    </w:p>
    <w:p w14:paraId="3D7B3100" w14:textId="3DA5B672" w:rsidR="00DB1462" w:rsidRPr="00586A35" w:rsidRDefault="000D290B" w:rsidP="00DB1462">
      <w:pPr>
        <w:pStyle w:val="Image"/>
        <w:rPr>
          <w14:ligatures w14:val="standard"/>
        </w:rPr>
      </w:pPr>
      <w:r>
        <w:rPr>
          <w:noProof/>
        </w:rPr>
        <w:drawing>
          <wp:inline distT="0" distB="0" distL="0" distR="0" wp14:anchorId="1954F714" wp14:editId="072D5478">
            <wp:extent cx="2257425" cy="4640419"/>
            <wp:effectExtent l="0" t="0" r="0" b="825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20"/>
                    <a:stretch>
                      <a:fillRect/>
                    </a:stretch>
                  </pic:blipFill>
                  <pic:spPr>
                    <a:xfrm>
                      <a:off x="0" y="0"/>
                      <a:ext cx="2258049" cy="4641702"/>
                    </a:xfrm>
                    <a:prstGeom prst="rect">
                      <a:avLst/>
                    </a:prstGeom>
                  </pic:spPr>
                </pic:pic>
              </a:graphicData>
            </a:graphic>
          </wp:inline>
        </w:drawing>
      </w:r>
    </w:p>
    <w:p w14:paraId="3A139B87" w14:textId="7A407426" w:rsidR="00DB1462" w:rsidRPr="00FA58A8" w:rsidRDefault="00DB1462" w:rsidP="00DB1462">
      <w:pPr>
        <w:pStyle w:val="FigureCaption"/>
        <w:rPr>
          <w:b/>
          <w:bCs w:val="0"/>
        </w:rPr>
      </w:pPr>
      <w:r w:rsidRPr="00FA58A8">
        <w:rPr>
          <w:rStyle w:val="Label"/>
          <w:b/>
          <w:bCs w:val="0"/>
        </w:rPr>
        <w:t>Figure 1:</w:t>
      </w:r>
      <w:r w:rsidR="001C7E9D">
        <w:rPr>
          <w:b/>
          <w:bCs w:val="0"/>
        </w:rPr>
        <w:t xml:space="preserve"> Screenshot of </w:t>
      </w:r>
      <w:r w:rsidR="00470CCF">
        <w:rPr>
          <w:b/>
          <w:bCs w:val="0"/>
        </w:rPr>
        <w:t>the</w:t>
      </w:r>
      <w:r w:rsidR="001C7E9D">
        <w:rPr>
          <w:b/>
          <w:bCs w:val="0"/>
        </w:rPr>
        <w:t xml:space="preserve"> </w:t>
      </w:r>
      <w:r w:rsidR="00470CCF">
        <w:rPr>
          <w:b/>
          <w:bCs w:val="0"/>
        </w:rPr>
        <w:t>application (Make part)</w:t>
      </w:r>
    </w:p>
    <w:p w14:paraId="4EAD401B" w14:textId="65039470" w:rsidR="00460AC9" w:rsidRPr="00FB6A8F" w:rsidRDefault="00460AC9" w:rsidP="00460AC9">
      <w:pPr>
        <w:pStyle w:val="Head2"/>
      </w:pPr>
      <w:r>
        <w:rPr>
          <w:rStyle w:val="Label"/>
        </w:rPr>
        <w:t>2</w:t>
      </w:r>
      <w:r w:rsidRPr="00FB6A8F">
        <w:rPr>
          <w:rStyle w:val="Label"/>
        </w:rPr>
        <w:t>.</w:t>
      </w:r>
      <w:r>
        <w:rPr>
          <w:rStyle w:val="Label"/>
        </w:rPr>
        <w:t xml:space="preserve">3 </w:t>
      </w:r>
      <w:r>
        <w:rPr>
          <w:rStyle w:val="Label"/>
        </w:rPr>
        <w:tab/>
        <w:t>REST API calls</w:t>
      </w:r>
    </w:p>
    <w:p w14:paraId="057900E8" w14:textId="16FC9DB0" w:rsidR="00460AC9" w:rsidRPr="00CF30CE" w:rsidRDefault="00460AC9" w:rsidP="00D37821">
      <w:pPr>
        <w:pStyle w:val="Paragrafoelenco"/>
        <w:numPr>
          <w:ilvl w:val="0"/>
          <w:numId w:val="33"/>
        </w:numPr>
      </w:pPr>
      <w:r w:rsidRPr="00CF30CE">
        <w:t>GET /</w:t>
      </w:r>
      <w:proofErr w:type="spellStart"/>
      <w:r w:rsidRPr="00CF30CE">
        <w:t>game?gameId</w:t>
      </w:r>
      <w:proofErr w:type="spellEnd"/>
      <w:r w:rsidRPr="00CF30CE">
        <w:t xml:space="preserve">=x: returns every step of the treasure hunt with </w:t>
      </w:r>
      <w:proofErr w:type="spellStart"/>
      <w:r w:rsidRPr="00CF30CE">
        <w:t>gameId</w:t>
      </w:r>
      <w:proofErr w:type="spellEnd"/>
      <w:r w:rsidRPr="00CF30CE">
        <w:t xml:space="preserve"> x</w:t>
      </w:r>
    </w:p>
    <w:p w14:paraId="0E248579" w14:textId="0C0BA3E6" w:rsidR="00460AC9" w:rsidRPr="00EF1E98" w:rsidRDefault="00460AC9" w:rsidP="00D37821">
      <w:pPr>
        <w:pStyle w:val="Paragrafoelenco"/>
        <w:numPr>
          <w:ilvl w:val="0"/>
          <w:numId w:val="33"/>
        </w:numPr>
      </w:pPr>
      <w:r w:rsidRPr="00EF1E98">
        <w:t>POST /game: the backend g</w:t>
      </w:r>
      <w:r>
        <w:t xml:space="preserve">ets (if not yet got) the highest </w:t>
      </w:r>
      <w:proofErr w:type="spellStart"/>
      <w:r>
        <w:t>gameId</w:t>
      </w:r>
      <w:proofErr w:type="spellEnd"/>
      <w:r>
        <w:t xml:space="preserve"> in the table and saves in the database the steps sent by the</w:t>
      </w:r>
      <w:r w:rsidR="004005BB">
        <w:t xml:space="preserve"> </w:t>
      </w:r>
      <w:r>
        <w:t xml:space="preserve">application with that id plus one. </w:t>
      </w:r>
      <w:r w:rsidRPr="00EF1E98">
        <w:t xml:space="preserve">In the response is contained the </w:t>
      </w:r>
      <w:proofErr w:type="spellStart"/>
      <w:r w:rsidRPr="00EF1E98">
        <w:t>gameId</w:t>
      </w:r>
      <w:proofErr w:type="spellEnd"/>
      <w:r w:rsidRPr="00EF1E98">
        <w:t xml:space="preserve"> used in t</w:t>
      </w:r>
      <w:r>
        <w:t>he database for the game sent by the application</w:t>
      </w:r>
      <w:r w:rsidRPr="00EF1E98">
        <w:t xml:space="preserve">. </w:t>
      </w:r>
    </w:p>
    <w:p w14:paraId="2A21277C" w14:textId="77777777" w:rsidR="00460AC9" w:rsidRPr="00EF1E98" w:rsidRDefault="00460AC9" w:rsidP="00D37821">
      <w:pPr>
        <w:pStyle w:val="Paragrafoelenco"/>
        <w:numPr>
          <w:ilvl w:val="0"/>
          <w:numId w:val="33"/>
        </w:numPr>
      </w:pPr>
      <w:r w:rsidRPr="00EF1E98">
        <w:t>DELETE /game/</w:t>
      </w:r>
      <w:proofErr w:type="spellStart"/>
      <w:r w:rsidRPr="00EF1E98">
        <w:t>gameId</w:t>
      </w:r>
      <w:proofErr w:type="spellEnd"/>
      <w:r w:rsidRPr="00EF1E98">
        <w:t xml:space="preserve">=x: delete all the record of the treasure hunt with </w:t>
      </w:r>
      <w:proofErr w:type="spellStart"/>
      <w:r w:rsidRPr="00EF1E98">
        <w:t>gameid</w:t>
      </w:r>
      <w:proofErr w:type="spellEnd"/>
      <w:r w:rsidRPr="00EF1E98">
        <w:t xml:space="preserve"> x. Used in debugging.</w:t>
      </w:r>
    </w:p>
    <w:p w14:paraId="54F4802F" w14:textId="27794D25" w:rsidR="00460AC9" w:rsidRPr="00EF1E98" w:rsidRDefault="00460AC9" w:rsidP="00D37821">
      <w:pPr>
        <w:pStyle w:val="Paragrafoelenco"/>
        <w:numPr>
          <w:ilvl w:val="0"/>
          <w:numId w:val="33"/>
        </w:numPr>
      </w:pPr>
      <w:r w:rsidRPr="00EF1E98">
        <w:t>GET /</w:t>
      </w:r>
      <w:proofErr w:type="spellStart"/>
      <w:r w:rsidRPr="00EF1E98">
        <w:t>games?initName</w:t>
      </w:r>
      <w:proofErr w:type="spellEnd"/>
      <w:r w:rsidRPr="00EF1E98">
        <w:t>=x: r</w:t>
      </w:r>
      <w:r>
        <w:t xml:space="preserve">eturn </w:t>
      </w:r>
      <w:proofErr w:type="spellStart"/>
      <w:r>
        <w:t>gameId</w:t>
      </w:r>
      <w:proofErr w:type="spellEnd"/>
      <w:r>
        <w:t xml:space="preserve">, </w:t>
      </w:r>
      <w:proofErr w:type="spellStart"/>
      <w:r>
        <w:t>gameName</w:t>
      </w:r>
      <w:proofErr w:type="spellEnd"/>
      <w:r>
        <w:t xml:space="preserve"> and number of step</w:t>
      </w:r>
      <w:r w:rsidR="00D37821">
        <w:t>s</w:t>
      </w:r>
      <w:r>
        <w:t xml:space="preserve"> for every treasure hunt that starts with x</w:t>
      </w:r>
    </w:p>
    <w:p w14:paraId="17688FA2" w14:textId="783DB3B0" w:rsidR="0002562B" w:rsidRDefault="00460AC9" w:rsidP="00D37821">
      <w:pPr>
        <w:pStyle w:val="Paragrafoelenco"/>
        <w:numPr>
          <w:ilvl w:val="0"/>
          <w:numId w:val="33"/>
        </w:numPr>
      </w:pPr>
      <w:r w:rsidRPr="00CF30CE">
        <w:t>DELETE /</w:t>
      </w:r>
      <w:proofErr w:type="spellStart"/>
      <w:r w:rsidRPr="00CF30CE">
        <w:t>step?</w:t>
      </w:r>
      <w:r>
        <w:t>gameId</w:t>
      </w:r>
      <w:proofErr w:type="spellEnd"/>
      <w:r>
        <w:t>=</w:t>
      </w:r>
      <w:proofErr w:type="spellStart"/>
      <w:r>
        <w:t>x&amp;</w:t>
      </w:r>
      <w:r w:rsidRPr="00CF30CE">
        <w:t>step</w:t>
      </w:r>
      <w:proofErr w:type="spellEnd"/>
      <w:r w:rsidRPr="00CF30CE">
        <w:t>=</w:t>
      </w:r>
      <w:r>
        <w:t>y</w:t>
      </w:r>
      <w:r w:rsidRPr="00CF30CE">
        <w:t>: de</w:t>
      </w:r>
      <w:r>
        <w:t xml:space="preserve">lete a record of a given treasure hunt and deal with the </w:t>
      </w:r>
      <w:r w:rsidR="00470CCF">
        <w:t>inconsistency</w:t>
      </w:r>
      <w:r>
        <w:t xml:space="preserve"> decrementing the step field of the next record in that treasure hunt, if there are. </w:t>
      </w:r>
      <w:r w:rsidRPr="00CF30CE">
        <w:t>Used</w:t>
      </w:r>
      <w:r>
        <w:t xml:space="preserve"> in debugging.</w:t>
      </w:r>
    </w:p>
    <w:p w14:paraId="3C9850E2" w14:textId="3A63AFAA" w:rsidR="003B63BE" w:rsidRDefault="003B63BE" w:rsidP="003B63BE"/>
    <w:p w14:paraId="77EE3994" w14:textId="335D2A28" w:rsidR="003B63BE" w:rsidRPr="00FB6A8F" w:rsidRDefault="003B63BE" w:rsidP="000D290B">
      <w:pPr>
        <w:pStyle w:val="Head2"/>
        <w:numPr>
          <w:ilvl w:val="1"/>
          <w:numId w:val="34"/>
        </w:numPr>
      </w:pPr>
      <w:r>
        <w:rPr>
          <w:rStyle w:val="Label"/>
        </w:rPr>
        <w:t>Frontend</w:t>
      </w:r>
    </w:p>
    <w:p w14:paraId="3C241188" w14:textId="77777777" w:rsidR="000D290B" w:rsidRDefault="000D290B" w:rsidP="000D290B"/>
    <w:p w14:paraId="1D56E420" w14:textId="42A4A8D3" w:rsidR="003B63BE" w:rsidRPr="00D37821" w:rsidRDefault="000D290B" w:rsidP="000D290B">
      <w:r>
        <w:t>Android Studio Oreo</w:t>
      </w:r>
      <w:r w:rsidR="004005BB">
        <w:t xml:space="preserve"> (8.1)</w:t>
      </w:r>
      <w:r>
        <w:t xml:space="preserve"> is used for the frontend. </w:t>
      </w:r>
      <w:r w:rsidR="0042476E">
        <w:t>For instance, t</w:t>
      </w:r>
      <w:r>
        <w:t>he frontend as shown in the Figure 1 is very user friendly.</w:t>
      </w:r>
      <w:r w:rsidR="004005BB">
        <w:t xml:space="preserve"> The red marker is the current position.</w:t>
      </w:r>
      <w:r>
        <w:t xml:space="preserve"> The figure is related to the</w:t>
      </w:r>
      <w:r w:rsidR="004005BB">
        <w:t xml:space="preserve"> maker</w:t>
      </w:r>
      <w:r>
        <w:t xml:space="preserve"> side: the </w:t>
      </w:r>
      <w:r w:rsidR="004005BB">
        <w:t>teacher can insert Place questions with the first button and Recognition questions with the second button. Each new</w:t>
      </w:r>
      <w:r w:rsidR="00A12C11">
        <w:t xml:space="preserve"> Place</w:t>
      </w:r>
      <w:r w:rsidR="004005BB">
        <w:t xml:space="preserve"> step is inserted i</w:t>
      </w:r>
      <w:r w:rsidR="00A12C11">
        <w:t xml:space="preserve">n the map with an orange marker and a path between consecutives step is formed. </w:t>
      </w:r>
      <w:r w:rsidR="004005BB">
        <w:t>If the treasure hunt is composed by at least 2 steps he/she can click on the finish button to be redirected to the recap activity.</w:t>
      </w:r>
    </w:p>
    <w:p w14:paraId="6CEDAF07" w14:textId="0F059C0B" w:rsidR="00FB6A8F" w:rsidRDefault="00FB6A8F" w:rsidP="00FB6A8F">
      <w:pPr>
        <w:pStyle w:val="Head1"/>
        <w:rPr>
          <w14:ligatures w14:val="standard"/>
        </w:rPr>
      </w:pPr>
      <w:r>
        <w:rPr>
          <w:rStyle w:val="Label"/>
          <w14:ligatures w14:val="standard"/>
        </w:rPr>
        <w:t>3</w:t>
      </w:r>
      <w:r w:rsidRPr="00586A35">
        <w:rPr>
          <w14:ligatures w14:val="standard"/>
        </w:rPr>
        <w:t> </w:t>
      </w:r>
      <w:r>
        <w:rPr>
          <w14:ligatures w14:val="standard"/>
        </w:rPr>
        <w:t xml:space="preserve">Experimental results </w:t>
      </w:r>
    </w:p>
    <w:p w14:paraId="37455F16" w14:textId="7F9A80F5" w:rsidR="009769A6" w:rsidRDefault="009769A6" w:rsidP="00FB6A8F">
      <w:pPr>
        <w:pStyle w:val="FigureCaption"/>
      </w:pPr>
      <w:r>
        <w:t xml:space="preserve">The application has some crucial point in terms of performance. The first one is the communication with the backend to interact with the database. The others are the Google Maps and the Machine Learning Kit APIs and in particular we want to </w:t>
      </w:r>
      <w:r w:rsidR="00536E03">
        <w:t>understand</w:t>
      </w:r>
      <w:r>
        <w:t xml:space="preserve"> their </w:t>
      </w:r>
      <w:r w:rsidR="00536E03">
        <w:t>accuracy and their computational cost.</w:t>
      </w:r>
      <w:r>
        <w:t xml:space="preserve"> </w:t>
      </w:r>
    </w:p>
    <w:p w14:paraId="326EC231" w14:textId="49521CA4" w:rsidR="00743328" w:rsidRPr="00FB6A8F" w:rsidRDefault="00FB6A8F" w:rsidP="00FB6A8F">
      <w:pPr>
        <w:pStyle w:val="Head2"/>
      </w:pPr>
      <w:r w:rsidRPr="00FB6A8F">
        <w:rPr>
          <w:rStyle w:val="Label"/>
        </w:rPr>
        <w:t>3</w:t>
      </w:r>
      <w:r w:rsidR="00675128" w:rsidRPr="00FB6A8F">
        <w:rPr>
          <w:rStyle w:val="Label"/>
        </w:rPr>
        <w:t>.1</w:t>
      </w:r>
      <w:r w:rsidR="00586A35" w:rsidRPr="00FB6A8F">
        <w:t> </w:t>
      </w:r>
      <w:r w:rsidR="00EE45C3">
        <w:t>Backend stress test</w:t>
      </w:r>
    </w:p>
    <w:p w14:paraId="70B76348" w14:textId="0E604A3C" w:rsidR="00EE45C3" w:rsidRDefault="00EE45C3" w:rsidP="00FB6A8F">
      <w:pPr>
        <w:pStyle w:val="FigureCaption"/>
      </w:pPr>
      <w:r>
        <w:t>We stress the backend by sending many requests</w:t>
      </w:r>
      <w:r w:rsidR="009769A6">
        <w:t xml:space="preserve"> at the same time</w:t>
      </w:r>
      <w:r>
        <w:t xml:space="preserve"> using </w:t>
      </w:r>
      <w:proofErr w:type="spellStart"/>
      <w:r>
        <w:t>Jmeter</w:t>
      </w:r>
      <w:proofErr w:type="spellEnd"/>
      <w:r>
        <w:t xml:space="preserve">. Running the backend on a simple laptop the Backend can serve without problems 500 GET requests per second and can serve 750 GET requests per second with an average delay of 2 seconds. Instead, 1000 GET requests are an issue and the backend crashes in that setup. It is important to highlight the application context. As we mentioned in the introduction the number of requests is limited: the main computation is on the mobile application. In fact, the user sends just a POST in the entire process of the creation of a game and </w:t>
      </w:r>
      <w:r w:rsidR="009769A6">
        <w:t xml:space="preserve">chosen a game it is necessary just a GET request. The heaviest communication is the search bar: the user can insert a text and clicked a button he/she use a GET request to get the list of treasure hunt in the database that start with that text. </w:t>
      </w:r>
      <w:r w:rsidR="0042476E">
        <w:t xml:space="preserve">In this context the total number of requests of a single user is very low. </w:t>
      </w:r>
      <w:r w:rsidR="009769A6">
        <w:t xml:space="preserve">Considering this context and the limited computer capabilities </w:t>
      </w:r>
      <w:r w:rsidR="0042476E">
        <w:t>during</w:t>
      </w:r>
      <w:r w:rsidR="009769A6">
        <w:t xml:space="preserve"> the </w:t>
      </w:r>
      <w:proofErr w:type="spellStart"/>
      <w:r w:rsidR="009769A6">
        <w:t>Jmeter</w:t>
      </w:r>
      <w:proofErr w:type="spellEnd"/>
      <w:r w:rsidR="009769A6">
        <w:t xml:space="preserve"> test we can consider the backend stable enough for its goal.</w:t>
      </w:r>
    </w:p>
    <w:p w14:paraId="3730F53A" w14:textId="3ADC8F82" w:rsidR="00536E03" w:rsidRDefault="00DB1462" w:rsidP="00DB1462">
      <w:pPr>
        <w:pStyle w:val="Head2"/>
      </w:pPr>
      <w:r w:rsidRPr="00FB6A8F">
        <w:rPr>
          <w:rStyle w:val="Label"/>
        </w:rPr>
        <w:lastRenderedPageBreak/>
        <w:t>3.</w:t>
      </w:r>
      <w:r>
        <w:rPr>
          <w:rStyle w:val="Label"/>
        </w:rPr>
        <w:t>2</w:t>
      </w:r>
      <w:r w:rsidR="00536E03">
        <w:rPr>
          <w:rStyle w:val="Label"/>
        </w:rPr>
        <w:t xml:space="preserve"> Machine Learning and Google Maps</w:t>
      </w:r>
      <w:r w:rsidRPr="00FB6A8F">
        <w:t> </w:t>
      </w:r>
    </w:p>
    <w:p w14:paraId="4C875CC5" w14:textId="1F0C9CCA" w:rsidR="00CD418C" w:rsidRDefault="006734D6" w:rsidP="00DB1462">
      <w:pPr>
        <w:pStyle w:val="FigureCaption"/>
      </w:pPr>
      <w:r>
        <w:t xml:space="preserve">ML kit and Google Maps API are provided by API and they are the state of art in their </w:t>
      </w:r>
      <w:r w:rsidR="00CD418C">
        <w:t>field. We can trust about them in term of reliability, accuracy and computation complexity. In particular, the Google Maps API don’t have real alternatives. However, tests in real environments for both APIs reacted in the correct way about the different behavior</w:t>
      </w:r>
      <w:r w:rsidR="0042476E">
        <w:t>s</w:t>
      </w:r>
      <w:r w:rsidR="00CD418C">
        <w:t xml:space="preserve"> that a normal user could have.</w:t>
      </w:r>
    </w:p>
    <w:p w14:paraId="0C14B24D" w14:textId="1224BA83" w:rsidR="00D37821" w:rsidRPr="00D37821" w:rsidRDefault="00DB1462" w:rsidP="00D37821">
      <w:pPr>
        <w:pStyle w:val="Head1"/>
        <w:ind w:left="0" w:firstLine="0"/>
        <w:rPr>
          <w14:ligatures w14:val="standard"/>
        </w:rPr>
      </w:pPr>
      <w:r>
        <w:rPr>
          <w:rStyle w:val="Label"/>
          <w14:ligatures w14:val="standard"/>
        </w:rPr>
        <w:t>4</w:t>
      </w:r>
      <w:r w:rsidR="00FB6A8F" w:rsidRPr="00586A35">
        <w:rPr>
          <w14:ligatures w14:val="standard"/>
        </w:rPr>
        <w:t> </w:t>
      </w:r>
      <w:r>
        <w:rPr>
          <w14:ligatures w14:val="standard"/>
        </w:rPr>
        <w:t>Conclusion</w:t>
      </w:r>
      <w:r w:rsidR="00CD586E">
        <w:rPr>
          <w14:ligatures w14:val="standard"/>
        </w:rPr>
        <w:t xml:space="preserve"> (e improvement)</w:t>
      </w:r>
    </w:p>
    <w:p w14:paraId="0E2F1883" w14:textId="2380A938" w:rsidR="00536E03" w:rsidRDefault="00536E03" w:rsidP="004005BB">
      <w:pPr>
        <w:pStyle w:val="FigureCaption"/>
      </w:pPr>
      <w:r>
        <w:t xml:space="preserve">In conclusion the application is a good tool for teachers to integrate with the traditional children teaching. It can be used to create and play pedagogical treasure hunts in many </w:t>
      </w:r>
      <w:r w:rsidR="004C3DAE">
        <w:t>possible ways</w:t>
      </w:r>
      <w:r w:rsidR="00045243">
        <w:t>. For instance: urban areas, parks, cultural areas (such as archeological sites or zoo) or woods for boy scout</w:t>
      </w:r>
      <w:r w:rsidR="0042476E">
        <w:t>s</w:t>
      </w:r>
      <w:r w:rsidR="00045243">
        <w:t xml:space="preserve">. </w:t>
      </w:r>
      <w:r>
        <w:t>Many improve</w:t>
      </w:r>
      <w:r w:rsidR="0042476E">
        <w:t>ments</w:t>
      </w:r>
      <w:r>
        <w:t xml:space="preserve"> are </w:t>
      </w:r>
      <w:r w:rsidR="00045243">
        <w:t xml:space="preserve">still </w:t>
      </w:r>
      <w:r>
        <w:t>possible</w:t>
      </w:r>
      <w:r w:rsidR="005C508E">
        <w:t>: a drag and drop in the recap activity could be more intuitive;</w:t>
      </w:r>
      <w:r w:rsidR="0042476E">
        <w:t xml:space="preserve"> </w:t>
      </w:r>
      <w:r w:rsidR="005C508E">
        <w:t>we could insert other multimedia elements to enrich the child experience with other content about the notions; the machine learning model could be customized in order to be more specific for educational purposes</w:t>
      </w:r>
      <w:r w:rsidR="0042476E">
        <w:t xml:space="preserve">; </w:t>
      </w:r>
      <w:r w:rsidR="005C508E">
        <w:t>we could improve Google Maps style (more user-friendly zoom and path between markers that respect the real path)</w:t>
      </w:r>
      <w:r w:rsidR="0042476E">
        <w:t xml:space="preserve"> and finally we could allow to search a particular position in a search bar in the maker part instead of constraint to physically move the user towards the real position to create the treasure hunt.</w:t>
      </w:r>
      <w:r w:rsidR="005C508E">
        <w:t xml:space="preserve">. </w:t>
      </w:r>
      <w:r>
        <w:t>However</w:t>
      </w:r>
      <w:r w:rsidR="00045243">
        <w:t>,</w:t>
      </w:r>
      <w:r>
        <w:t xml:space="preserve"> this version is</w:t>
      </w:r>
      <w:r w:rsidR="00045243">
        <w:t xml:space="preserve"> a</w:t>
      </w:r>
      <w:r>
        <w:t xml:space="preserve"> good</w:t>
      </w:r>
      <w:r w:rsidR="00045243">
        <w:t xml:space="preserve"> application</w:t>
      </w:r>
      <w:r>
        <w:t>, stable and</w:t>
      </w:r>
      <w:r w:rsidR="00045243">
        <w:t xml:space="preserve"> with </w:t>
      </w:r>
      <w:proofErr w:type="gramStart"/>
      <w:r w:rsidR="00045243">
        <w:t>an</w:t>
      </w:r>
      <w:proofErr w:type="gramEnd"/>
      <w:r>
        <w:t xml:space="preserve"> </w:t>
      </w:r>
      <w:r w:rsidR="004C3DAE">
        <w:t>user</w:t>
      </w:r>
      <w:r w:rsidR="004005BB">
        <w:t>-</w:t>
      </w:r>
      <w:r w:rsidR="004C3DAE">
        <w:t>friendly</w:t>
      </w:r>
      <w:r w:rsidR="00045243">
        <w:t xml:space="preserve"> UI designed to simplify the interaction for the children.</w:t>
      </w:r>
    </w:p>
    <w:p w14:paraId="005772AC" w14:textId="37107A42" w:rsidR="0007392C" w:rsidRPr="00586A35" w:rsidRDefault="00AA5BF1" w:rsidP="00AA5BF1">
      <w:pPr>
        <w:pStyle w:val="ReferenceHead"/>
        <w:rPr>
          <w14:ligatures w14:val="standard"/>
        </w:rPr>
      </w:pPr>
      <w:r w:rsidRPr="00586A35">
        <w:rPr>
          <w14:ligatures w14:val="standard"/>
        </w:rPr>
        <w:t>REFERENCES</w:t>
      </w:r>
    </w:p>
    <w:p w14:paraId="75AF0CCC" w14:textId="36B8585E" w:rsidR="00FC5922" w:rsidRPr="00FC5922" w:rsidRDefault="00586A35" w:rsidP="00FC5922">
      <w:pPr>
        <w:pStyle w:val="Bibentry"/>
        <w:rPr>
          <w:rFonts w:ascii="Arial" w:hAnsi="Arial" w:cs="Arial"/>
          <w:sz w:val="13"/>
          <w:szCs w:val="13"/>
        </w:rPr>
      </w:pPr>
      <w:r w:rsidRPr="00586A35">
        <w:rPr>
          <w14:ligatures w14:val="standard"/>
        </w:rPr>
        <w:t>[1]</w:t>
      </w:r>
      <w:r w:rsidR="00BC5BDA" w:rsidRPr="00586A35">
        <w:rPr>
          <w14:ligatures w14:val="standard"/>
        </w:rPr>
        <w:tab/>
      </w:r>
      <w:r w:rsidR="00FC5922">
        <w:rPr>
          <w:rFonts w:eastAsia="Times New Roman"/>
          <w:szCs w:val="14"/>
        </w:rPr>
        <w:t xml:space="preserve">Marc </w:t>
      </w:r>
      <w:proofErr w:type="spellStart"/>
      <w:r w:rsidR="00FC5922">
        <w:rPr>
          <w:rFonts w:eastAsia="Times New Roman"/>
          <w:szCs w:val="14"/>
        </w:rPr>
        <w:t>Schickler</w:t>
      </w:r>
      <w:proofErr w:type="spellEnd"/>
      <w:r w:rsidR="00FC5922">
        <w:rPr>
          <w:rFonts w:eastAsia="Times New Roman"/>
          <w:szCs w:val="14"/>
        </w:rPr>
        <w:t xml:space="preserve">, Manfred Reichert, Philip Geiger, Jens Winkler, Thomas Funk, </w:t>
      </w:r>
      <w:proofErr w:type="spellStart"/>
      <w:r w:rsidR="00FC5922">
        <w:rPr>
          <w:rFonts w:eastAsia="Times New Roman"/>
          <w:szCs w:val="14"/>
        </w:rPr>
        <w:t>MMicha</w:t>
      </w:r>
      <w:proofErr w:type="spellEnd"/>
      <w:r w:rsidR="00FC5922">
        <w:rPr>
          <w:rFonts w:eastAsia="Times New Roman"/>
          <w:szCs w:val="14"/>
        </w:rPr>
        <w:t xml:space="preserve"> </w:t>
      </w:r>
      <w:proofErr w:type="spellStart"/>
      <w:r w:rsidR="00FC5922">
        <w:rPr>
          <w:rFonts w:eastAsia="Times New Roman"/>
          <w:szCs w:val="14"/>
        </w:rPr>
        <w:t>Weilbach</w:t>
      </w:r>
      <w:proofErr w:type="spellEnd"/>
      <w:r w:rsidR="000E64FC" w:rsidRPr="000E64FC">
        <w:rPr>
          <w:rFonts w:eastAsia="Times New Roman"/>
          <w:szCs w:val="14"/>
        </w:rPr>
        <w:t>, 20</w:t>
      </w:r>
      <w:r w:rsidR="00FC5922">
        <w:rPr>
          <w:rFonts w:eastAsia="Times New Roman"/>
          <w:szCs w:val="14"/>
        </w:rPr>
        <w:t>20</w:t>
      </w:r>
      <w:r w:rsidR="000E64FC" w:rsidRPr="000E64FC">
        <w:rPr>
          <w:rFonts w:eastAsia="Times New Roman"/>
          <w:szCs w:val="14"/>
        </w:rPr>
        <w:t>.</w:t>
      </w:r>
      <w:r w:rsidR="00FC5922">
        <w:rPr>
          <w:rFonts w:eastAsia="Times New Roman"/>
          <w:szCs w:val="14"/>
        </w:rPr>
        <w:t xml:space="preserve"> Flexible development of location-based mobile augmented reality applications with AREA</w:t>
      </w:r>
      <w:r w:rsidR="000E64FC" w:rsidRPr="000E64FC">
        <w:rPr>
          <w:rFonts w:eastAsia="Times New Roman"/>
          <w:szCs w:val="14"/>
        </w:rPr>
        <w:t> </w:t>
      </w:r>
      <w:r w:rsidR="00FC5922">
        <w:rPr>
          <w:rFonts w:ascii="Arial" w:hAnsi="Arial" w:cs="Arial"/>
          <w:sz w:val="13"/>
          <w:szCs w:val="13"/>
        </w:rPr>
        <w:t>Journal of Ambient Intelligence and Humanized Computing (2020)</w:t>
      </w:r>
      <w:r w:rsidR="000E64FC" w:rsidRPr="000E64FC">
        <w:rPr>
          <w:rFonts w:eastAsia="Times New Roman"/>
          <w:szCs w:val="14"/>
        </w:rPr>
        <w:t>. DOI: </w:t>
      </w:r>
      <w:hyperlink r:id="rId21" w:history="1">
        <w:r w:rsidR="00FC5922" w:rsidRPr="005A68DA">
          <w:rPr>
            <w:rStyle w:val="Collegamentoipertestuale"/>
            <w:rFonts w:ascii="Arial" w:hAnsi="Arial" w:cs="Arial"/>
            <w:sz w:val="13"/>
            <w:szCs w:val="13"/>
          </w:rPr>
          <w:t>https://doi.org/10.1007/s12652-020-02094-9</w:t>
        </w:r>
      </w:hyperlink>
      <w:r w:rsidR="00FC5922">
        <w:rPr>
          <w:rFonts w:ascii="Arial" w:hAnsi="Arial" w:cs="Arial"/>
          <w:sz w:val="13"/>
          <w:szCs w:val="13"/>
        </w:rPr>
        <w:t xml:space="preserve"> </w:t>
      </w:r>
    </w:p>
    <w:p w14:paraId="122D4C70" w14:textId="6924FB8E"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FC5922">
        <w:t>Tarun</w:t>
      </w:r>
      <w:proofErr w:type="spellEnd"/>
      <w:r w:rsidR="00FC5922">
        <w:t xml:space="preserve"> </w:t>
      </w:r>
      <w:proofErr w:type="spellStart"/>
      <w:proofErr w:type="gramStart"/>
      <w:r w:rsidR="00FC5922">
        <w:t>Kulshrestha</w:t>
      </w:r>
      <w:proofErr w:type="spellEnd"/>
      <w:r w:rsidR="00FC5922">
        <w:t xml:space="preserve">,  </w:t>
      </w:r>
      <w:proofErr w:type="spellStart"/>
      <w:r w:rsidR="00FC5922">
        <w:t>Divya</w:t>
      </w:r>
      <w:proofErr w:type="spellEnd"/>
      <w:proofErr w:type="gramEnd"/>
      <w:r w:rsidR="00FC5922">
        <w:t xml:space="preserve"> Saxena, </w:t>
      </w:r>
      <w:proofErr w:type="spellStart"/>
      <w:r w:rsidR="00FC5922">
        <w:t>Vaskar</w:t>
      </w:r>
      <w:proofErr w:type="spellEnd"/>
      <w:r w:rsidR="00FC5922">
        <w:t xml:space="preserve"> </w:t>
      </w:r>
      <w:proofErr w:type="spellStart"/>
      <w:r w:rsidR="00FC5922">
        <w:t>Raychoudhury</w:t>
      </w:r>
      <w:proofErr w:type="spellEnd"/>
      <w:r w:rsidR="000E64FC" w:rsidRPr="000E64FC">
        <w:t xml:space="preserve">. </w:t>
      </w:r>
      <w:r w:rsidR="00FC5922">
        <w:t xml:space="preserve">2017 </w:t>
      </w:r>
      <w:proofErr w:type="spellStart"/>
      <w:r w:rsidR="00FC5922">
        <w:t>SmartITS</w:t>
      </w:r>
      <w:proofErr w:type="spellEnd"/>
      <w:r w:rsidR="00FC5922">
        <w:t xml:space="preserve">: Smartphone-based Identification and Tracking using Seamless Indoor-Outdoor </w:t>
      </w:r>
      <w:proofErr w:type="gramStart"/>
      <w:r w:rsidR="00FC5922">
        <w:t>Localization.</w:t>
      </w:r>
      <w:r w:rsidR="000E64FC" w:rsidRPr="000E64FC">
        <w:t>.</w:t>
      </w:r>
      <w:proofErr w:type="gramEnd"/>
      <w:r w:rsidR="000E64FC" w:rsidRPr="000E64FC">
        <w:t xml:space="preserve"> DOI</w:t>
      </w:r>
      <w:r w:rsidR="00FC5922">
        <w:rPr>
          <w:rFonts w:ascii="Arial" w:hAnsi="Arial" w:cs="Arial"/>
          <w:sz w:val="12"/>
          <w:szCs w:val="12"/>
        </w:rPr>
        <w:t>: 10.1016/j.jnca.2017.09.003</w:t>
      </w:r>
    </w:p>
    <w:p w14:paraId="61330C5F" w14:textId="77777777" w:rsidR="00460AC9" w:rsidRPr="00586A35" w:rsidRDefault="00460AC9" w:rsidP="00FC5922">
      <w:pPr>
        <w:pStyle w:val="Bibentry"/>
        <w:ind w:left="0" w:firstLine="0"/>
        <w:rPr>
          <w14:ligatures w14:val="standard"/>
        </w:rPr>
      </w:pPr>
    </w:p>
    <w:p w14:paraId="697262C0" w14:textId="7A4FB674"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14:paraId="5F177B3F" w14:textId="77777777" w:rsidR="00460AC9" w:rsidRPr="00C14A4F" w:rsidRDefault="00460AC9" w:rsidP="00C14A4F">
      <w:pPr>
        <w:pStyle w:val="MetadataHead"/>
        <w:rPr>
          <w:vanish/>
          <w:color w:val="auto"/>
          <w:sz w:val="14"/>
          <w:szCs w:val="14"/>
          <w14:ligatures w14:val="standard"/>
        </w:rPr>
      </w:pPr>
    </w:p>
    <w:p w14:paraId="64434D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51024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75457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9B93A7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20610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DC5FD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8C1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2518DF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BFA7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C8D90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8D9B" w14:textId="77777777" w:rsidR="00DA3B99" w:rsidRDefault="00DA3B99">
      <w:r>
        <w:separator/>
      </w:r>
    </w:p>
  </w:endnote>
  <w:endnote w:type="continuationSeparator" w:id="0">
    <w:p w14:paraId="125B65A9" w14:textId="77777777" w:rsidR="00DA3B99" w:rsidRDefault="00DA3B99">
      <w:r>
        <w:continuationSeparator/>
      </w:r>
    </w:p>
  </w:endnote>
  <w:endnote w:type="continuationNotice" w:id="1">
    <w:p w14:paraId="5EBF2EF2" w14:textId="77777777" w:rsidR="00DA3B99" w:rsidRDefault="00DA3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5E7D" w14:textId="77777777" w:rsidR="00586A35" w:rsidRPr="00586A35" w:rsidRDefault="00586A35" w:rsidP="00586A35">
    <w:pPr>
      <w:pStyle w:val="Pidipagina"/>
      <w:rPr>
        <w:rStyle w:val="Numeropagina"/>
        <w:rFonts w:ascii="Linux Biolinum" w:hAnsi="Linux Biolinum" w:cs="Linux Biolinum"/>
      </w:rPr>
    </w:pPr>
  </w:p>
  <w:p w14:paraId="3DA5B6E7" w14:textId="77777777" w:rsidR="00586A35" w:rsidRPr="00586A35" w:rsidRDefault="00586A35" w:rsidP="00586A35">
    <w:pPr>
      <w:pStyle w:val="Pidipa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D478"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2ABBD" w14:textId="77777777" w:rsidR="00DA3B99" w:rsidRDefault="00DA3B99">
      <w:r>
        <w:separator/>
      </w:r>
    </w:p>
  </w:footnote>
  <w:footnote w:type="continuationSeparator" w:id="0">
    <w:p w14:paraId="7E5B2F7B" w14:textId="77777777" w:rsidR="00DA3B99" w:rsidRDefault="00DA3B99">
      <w:r>
        <w:continuationSeparator/>
      </w:r>
    </w:p>
  </w:footnote>
  <w:footnote w:type="continuationNotice" w:id="1">
    <w:p w14:paraId="367B272F" w14:textId="77777777" w:rsidR="00DA3B99" w:rsidRDefault="00DA3B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C978426" w14:textId="77777777" w:rsidTr="00586A35">
      <w:tc>
        <w:tcPr>
          <w:tcW w:w="2500" w:type="pct"/>
          <w:vAlign w:val="center"/>
        </w:tcPr>
        <w:p w14:paraId="0527C78D" w14:textId="39D4D397" w:rsidR="00586A35" w:rsidRPr="00586A35" w:rsidRDefault="00DB1462" w:rsidP="00586A35">
          <w:pPr>
            <w:pStyle w:val="Intestazione"/>
            <w:tabs>
              <w:tab w:val="clear" w:pos="4320"/>
              <w:tab w:val="clear" w:pos="8640"/>
            </w:tabs>
            <w:jc w:val="left"/>
            <w:rPr>
              <w:rFonts w:ascii="Linux Biolinum" w:hAnsi="Linux Biolinum" w:cs="Linux Biolinum"/>
            </w:rPr>
          </w:pPr>
          <w:r>
            <w:rPr>
              <w:rFonts w:ascii="Linux Biolinum" w:hAnsi="Linux Biolinum" w:cs="Linux Biolinum"/>
            </w:rPr>
            <w:t>MASSS</w:t>
          </w:r>
          <w:r w:rsidR="00586A35" w:rsidRPr="00586A35">
            <w:rPr>
              <w:rFonts w:ascii="Linux Biolinum" w:hAnsi="Linux Biolinum" w:cs="Linux Biolinum"/>
            </w:rPr>
            <w:t xml:space="preserve">, </w:t>
          </w:r>
          <w:proofErr w:type="spellStart"/>
          <w:r w:rsidR="00FA58A8">
            <w:rPr>
              <w:rFonts w:ascii="Linux Biolinum" w:hAnsi="Linux Biolinum" w:cs="Linux Biolinum"/>
            </w:rPr>
            <w:t>a.y</w:t>
          </w:r>
          <w:proofErr w:type="spellEnd"/>
          <w:r w:rsidR="00FA58A8">
            <w:rPr>
              <w:rFonts w:ascii="Linux Biolinum" w:hAnsi="Linux Biolinum" w:cs="Linux Biolinum"/>
            </w:rPr>
            <w:t>. 2020/2021</w:t>
          </w:r>
        </w:p>
      </w:tc>
      <w:tc>
        <w:tcPr>
          <w:tcW w:w="2500" w:type="pct"/>
          <w:vAlign w:val="center"/>
        </w:tcPr>
        <w:p w14:paraId="621F0F36" w14:textId="2A172E6C" w:rsidR="00586A35" w:rsidRPr="00586A35" w:rsidRDefault="00586A35" w:rsidP="00586A35">
          <w:pPr>
            <w:pStyle w:val="Intestazione"/>
            <w:tabs>
              <w:tab w:val="clear" w:pos="4320"/>
              <w:tab w:val="clear" w:pos="8640"/>
            </w:tabs>
            <w:jc w:val="right"/>
            <w:rPr>
              <w:rFonts w:ascii="Linux Biolinum" w:hAnsi="Linux Biolinum" w:cs="Linux Biolinum"/>
            </w:rPr>
          </w:pPr>
        </w:p>
      </w:tc>
    </w:tr>
  </w:tbl>
  <w:p w14:paraId="3BB59779" w14:textId="77777777" w:rsidR="002B01E4" w:rsidRPr="00586A35" w:rsidRDefault="002B01E4" w:rsidP="00586A3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0C86EBE" w14:textId="77777777" w:rsidTr="00586A35">
      <w:tc>
        <w:tcPr>
          <w:tcW w:w="2500" w:type="pct"/>
          <w:vAlign w:val="center"/>
        </w:tcPr>
        <w:p w14:paraId="27251FA8" w14:textId="73C2DB09" w:rsidR="00586A35" w:rsidRPr="00586A35" w:rsidRDefault="00536E03" w:rsidP="00536E03">
          <w:pPr>
            <w:pStyle w:val="Intestazione"/>
            <w:jc w:val="left"/>
            <w:rPr>
              <w:rFonts w:ascii="Linux Biolinum" w:hAnsi="Linux Biolinum" w:cs="Linux Biolinum"/>
            </w:rPr>
          </w:pPr>
          <w:r w:rsidRPr="00536E03">
            <w:rPr>
              <w:rFonts w:ascii="Linux Biolinum" w:hAnsi="Linux Biolinum" w:cs="Linux Biolinum"/>
            </w:rPr>
            <w:t xml:space="preserve">Outdoor Localization and Machine Learning-based Educational </w:t>
          </w:r>
          <w:r>
            <w:rPr>
              <w:rFonts w:ascii="Linux Biolinum" w:hAnsi="Linux Biolinum" w:cs="Linux Biolinum"/>
            </w:rPr>
            <w:t>T</w:t>
          </w:r>
          <w:r w:rsidRPr="00536E03">
            <w:rPr>
              <w:rFonts w:ascii="Linux Biolinum" w:hAnsi="Linux Biolinum" w:cs="Linux Biolinum"/>
            </w:rPr>
            <w:t>reasure Hunts</w:t>
          </w:r>
        </w:p>
      </w:tc>
      <w:tc>
        <w:tcPr>
          <w:tcW w:w="2500" w:type="pct"/>
          <w:vAlign w:val="center"/>
        </w:tcPr>
        <w:p w14:paraId="563C424D" w14:textId="1BFEDAC4" w:rsidR="00586A35" w:rsidRPr="00586A35" w:rsidRDefault="00536E03" w:rsidP="00586A35">
          <w:pPr>
            <w:pStyle w:val="Intestazione"/>
            <w:tabs>
              <w:tab w:val="clear" w:pos="4320"/>
              <w:tab w:val="clear" w:pos="8640"/>
            </w:tabs>
            <w:jc w:val="right"/>
            <w:rPr>
              <w:rFonts w:ascii="Linux Biolinum" w:hAnsi="Linux Biolinum" w:cs="Linux Biolinum"/>
            </w:rPr>
          </w:pPr>
          <w:r>
            <w:rPr>
              <w:rFonts w:ascii="Linux Biolinum" w:hAnsi="Linux Biolinum" w:cs="Linux Biolinum"/>
            </w:rPr>
            <w:t>22</w:t>
          </w:r>
          <w:r w:rsidR="00586A35" w:rsidRPr="00586A35">
            <w:rPr>
              <w:rFonts w:ascii="Linux Biolinum" w:hAnsi="Linux Biolinum" w:cs="Linux Biolinum"/>
            </w:rPr>
            <w:t xml:space="preserve">, </w:t>
          </w:r>
          <w:r>
            <w:rPr>
              <w:rFonts w:ascii="Linux Biolinum" w:hAnsi="Linux Biolinum" w:cs="Linux Biolinum"/>
            </w:rPr>
            <w:t>May</w:t>
          </w:r>
          <w:r w:rsidR="00586A35" w:rsidRPr="00586A35">
            <w:rPr>
              <w:rFonts w:ascii="Linux Biolinum" w:hAnsi="Linux Biolinum" w:cs="Linux Biolinum"/>
            </w:rPr>
            <w:t>, 20</w:t>
          </w:r>
          <w:r>
            <w:rPr>
              <w:rFonts w:ascii="Linux Biolinum" w:hAnsi="Linux Biolinum" w:cs="Linux Biolinum"/>
            </w:rPr>
            <w:t>21</w:t>
          </w:r>
          <w:r w:rsidR="00586A35" w:rsidRPr="00586A35">
            <w:rPr>
              <w:rFonts w:ascii="Linux Biolinum" w:hAnsi="Linux Biolinum" w:cs="Linux Biolinum"/>
            </w:rPr>
            <w:t xml:space="preserve">, </w:t>
          </w:r>
          <w:r>
            <w:rPr>
              <w:rFonts w:ascii="Linux Biolinum" w:hAnsi="Linux Biolinum" w:cs="Linux Biolinum"/>
            </w:rPr>
            <w:t>Pisa</w:t>
          </w:r>
          <w:r w:rsidR="00586A35" w:rsidRPr="00586A35">
            <w:rPr>
              <w:rFonts w:ascii="Linux Biolinum" w:hAnsi="Linux Biolinum" w:cs="Linux Biolinum"/>
            </w:rPr>
            <w:t xml:space="preserve">, </w:t>
          </w:r>
          <w:r>
            <w:rPr>
              <w:rFonts w:ascii="Linux Biolinum" w:hAnsi="Linux Biolinum" w:cs="Linux Biolinum"/>
            </w:rPr>
            <w:t>Italy</w:t>
          </w:r>
        </w:p>
      </w:tc>
    </w:tr>
  </w:tbl>
  <w:p w14:paraId="044D6903" w14:textId="77777777" w:rsidR="002B01E4" w:rsidRPr="00586A35" w:rsidRDefault="002B01E4" w:rsidP="00586A3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8262E7B"/>
    <w:multiLevelType w:val="multilevel"/>
    <w:tmpl w:val="D832855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A2E16E9"/>
    <w:multiLevelType w:val="hybridMultilevel"/>
    <w:tmpl w:val="4344D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5679E2"/>
    <w:multiLevelType w:val="hybridMultilevel"/>
    <w:tmpl w:val="6EA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10"/>
  </w:num>
  <w:num w:numId="4">
    <w:abstractNumId w:val="30"/>
  </w:num>
  <w:num w:numId="5">
    <w:abstractNumId w:val="21"/>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5"/>
  </w:num>
  <w:num w:numId="24">
    <w:abstractNumId w:val="29"/>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3"/>
  </w:num>
  <w:num w:numId="32">
    <w:abstractNumId w:val="22"/>
  </w:num>
  <w:num w:numId="33">
    <w:abstractNumId w:val="12"/>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it-IT" w:vendorID="64" w:dllVersion="4096"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562B"/>
    <w:rsid w:val="00035FAD"/>
    <w:rsid w:val="00041330"/>
    <w:rsid w:val="00045243"/>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290B"/>
    <w:rsid w:val="000E118B"/>
    <w:rsid w:val="000E1DEF"/>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7E9D"/>
    <w:rsid w:val="001D5887"/>
    <w:rsid w:val="001E2720"/>
    <w:rsid w:val="001E71D7"/>
    <w:rsid w:val="00201B3F"/>
    <w:rsid w:val="0020294A"/>
    <w:rsid w:val="002233F8"/>
    <w:rsid w:val="00245119"/>
    <w:rsid w:val="00250FEF"/>
    <w:rsid w:val="00251B93"/>
    <w:rsid w:val="00252596"/>
    <w:rsid w:val="00264B6B"/>
    <w:rsid w:val="00270347"/>
    <w:rsid w:val="0027195D"/>
    <w:rsid w:val="002738DA"/>
    <w:rsid w:val="00282789"/>
    <w:rsid w:val="00290DF5"/>
    <w:rsid w:val="00292645"/>
    <w:rsid w:val="0029583F"/>
    <w:rsid w:val="002A517A"/>
    <w:rsid w:val="002B01E4"/>
    <w:rsid w:val="002B02BB"/>
    <w:rsid w:val="002B1F59"/>
    <w:rsid w:val="002C462A"/>
    <w:rsid w:val="002D26C4"/>
    <w:rsid w:val="002E56DA"/>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B63BE"/>
    <w:rsid w:val="003C3338"/>
    <w:rsid w:val="003D0DD2"/>
    <w:rsid w:val="003D544B"/>
    <w:rsid w:val="003D6F13"/>
    <w:rsid w:val="003D7001"/>
    <w:rsid w:val="003E6247"/>
    <w:rsid w:val="003F4297"/>
    <w:rsid w:val="003F5DAE"/>
    <w:rsid w:val="003F5F3D"/>
    <w:rsid w:val="003F7CA2"/>
    <w:rsid w:val="004005BB"/>
    <w:rsid w:val="00405EF3"/>
    <w:rsid w:val="004128EE"/>
    <w:rsid w:val="0042476E"/>
    <w:rsid w:val="00427C7D"/>
    <w:rsid w:val="00431CB0"/>
    <w:rsid w:val="0046042C"/>
    <w:rsid w:val="00460AC9"/>
    <w:rsid w:val="00470CCF"/>
    <w:rsid w:val="0048106F"/>
    <w:rsid w:val="0048126B"/>
    <w:rsid w:val="004825CE"/>
    <w:rsid w:val="004836A6"/>
    <w:rsid w:val="00492EF4"/>
    <w:rsid w:val="004947C9"/>
    <w:rsid w:val="00495781"/>
    <w:rsid w:val="00497365"/>
    <w:rsid w:val="004A7556"/>
    <w:rsid w:val="004B0BF6"/>
    <w:rsid w:val="004C1EDF"/>
    <w:rsid w:val="004C3DAE"/>
    <w:rsid w:val="004C49F3"/>
    <w:rsid w:val="004C6B2D"/>
    <w:rsid w:val="0050103C"/>
    <w:rsid w:val="005041C6"/>
    <w:rsid w:val="00504C8B"/>
    <w:rsid w:val="00506EF6"/>
    <w:rsid w:val="005125BD"/>
    <w:rsid w:val="005153AC"/>
    <w:rsid w:val="005160AB"/>
    <w:rsid w:val="00523CD9"/>
    <w:rsid w:val="00536E03"/>
    <w:rsid w:val="00540C55"/>
    <w:rsid w:val="00551881"/>
    <w:rsid w:val="005528F6"/>
    <w:rsid w:val="0058578F"/>
    <w:rsid w:val="00586A35"/>
    <w:rsid w:val="005927BE"/>
    <w:rsid w:val="00596082"/>
    <w:rsid w:val="00596F2A"/>
    <w:rsid w:val="005B2ED3"/>
    <w:rsid w:val="005B493F"/>
    <w:rsid w:val="005C0062"/>
    <w:rsid w:val="005C3D72"/>
    <w:rsid w:val="005C508E"/>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34D6"/>
    <w:rsid w:val="00675128"/>
    <w:rsid w:val="00683663"/>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26CA3"/>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56CF0"/>
    <w:rsid w:val="00962503"/>
    <w:rsid w:val="00966299"/>
    <w:rsid w:val="009668DE"/>
    <w:rsid w:val="00976413"/>
    <w:rsid w:val="009769A6"/>
    <w:rsid w:val="00982C4C"/>
    <w:rsid w:val="00986039"/>
    <w:rsid w:val="009923C7"/>
    <w:rsid w:val="009978A7"/>
    <w:rsid w:val="009B00DC"/>
    <w:rsid w:val="009B7559"/>
    <w:rsid w:val="009D3C3B"/>
    <w:rsid w:val="009D46EA"/>
    <w:rsid w:val="009E56C5"/>
    <w:rsid w:val="009F2833"/>
    <w:rsid w:val="00A012F5"/>
    <w:rsid w:val="00A12291"/>
    <w:rsid w:val="00A12C1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4C48"/>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18C"/>
    <w:rsid w:val="00CD4663"/>
    <w:rsid w:val="00CD586E"/>
    <w:rsid w:val="00CE752A"/>
    <w:rsid w:val="00CF2B1E"/>
    <w:rsid w:val="00CF39D4"/>
    <w:rsid w:val="00D04103"/>
    <w:rsid w:val="00D06941"/>
    <w:rsid w:val="00D24AA4"/>
    <w:rsid w:val="00D24F98"/>
    <w:rsid w:val="00D31EBA"/>
    <w:rsid w:val="00D341FA"/>
    <w:rsid w:val="00D34435"/>
    <w:rsid w:val="00D37821"/>
    <w:rsid w:val="00D47BCC"/>
    <w:rsid w:val="00D658B3"/>
    <w:rsid w:val="00D70EDE"/>
    <w:rsid w:val="00D82F8F"/>
    <w:rsid w:val="00D9290D"/>
    <w:rsid w:val="00DA3B99"/>
    <w:rsid w:val="00DB1462"/>
    <w:rsid w:val="00DC112E"/>
    <w:rsid w:val="00DC1C49"/>
    <w:rsid w:val="00DC4B20"/>
    <w:rsid w:val="00DC4FC9"/>
    <w:rsid w:val="00DC511F"/>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45C3"/>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1B1E"/>
    <w:rsid w:val="00FA313D"/>
    <w:rsid w:val="00FA58A8"/>
    <w:rsid w:val="00FB2AFC"/>
    <w:rsid w:val="00FB6A8F"/>
    <w:rsid w:val="00FB7A39"/>
    <w:rsid w:val="00FC0E1D"/>
    <w:rsid w:val="00FC53DA"/>
    <w:rsid w:val="00FC5922"/>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77776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semiHidden/>
    <w:rsid w:val="00586A35"/>
    <w:pPr>
      <w:tabs>
        <w:tab w:val="center" w:pos="4320"/>
        <w:tab w:val="right" w:pos="8640"/>
      </w:tabs>
    </w:pPr>
  </w:style>
  <w:style w:type="character" w:customStyle="1" w:styleId="IntestazioneCarattere">
    <w:name w:val="Intestazione Carattere"/>
    <w:basedOn w:val="Carpredefinitoparagrafo"/>
    <w:link w:val="Intestazione"/>
    <w:semiHidden/>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02562B"/>
    <w:pPr>
      <w:spacing w:before="38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B6A8F"/>
    <w:pPr>
      <w:spacing w:before="180" w:after="80"/>
      <w:ind w:left="400" w:hanging="400"/>
    </w:pPr>
    <w:rPr>
      <w:rFonts w:ascii="Linux Libertine" w:eastAsia="Times New Roman" w:hAnsi="Linux Libertine" w:cs="Linux Libertine"/>
      <w:b/>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02562B"/>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Carpredefinitoparagrafo"/>
    <w:link w:val="Authors"/>
    <w:rsid w:val="0002562B"/>
    <w:rPr>
      <w:rFonts w:ascii="Linux Libertine" w:eastAsiaTheme="minorHAnsi" w:hAnsi="Linux Libertine" w:cs="Linux Libertine"/>
      <w:sz w:val="24"/>
      <w:szCs w:val="22"/>
      <w:lang w:val="en-US"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uiPriority w:val="1"/>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uiPriority w:val="1"/>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B6A8F"/>
    <w:pPr>
      <w:spacing w:before="220" w:after="240"/>
      <w:jc w:val="both"/>
    </w:pPr>
    <w:rPr>
      <w:rFonts w:ascii="Linux Libertine" w:eastAsiaTheme="minorHAnsi" w:hAnsi="Linux Libertine" w:cs="Linux Libertine"/>
      <w:bCs/>
      <w:sz w:val="18"/>
      <w:szCs w:val="22"/>
      <w:lang w:val="en-US"/>
      <w14:ligatures w14:val="standard"/>
    </w:rPr>
  </w:style>
  <w:style w:type="character" w:customStyle="1" w:styleId="FigureCaptionChar">
    <w:name w:val="FigureCaption Char"/>
    <w:basedOn w:val="Carpredefinitoparagrafo"/>
    <w:link w:val="FigureCaption"/>
    <w:rsid w:val="00FB6A8F"/>
    <w:rPr>
      <w:rFonts w:ascii="Linux Libertine" w:eastAsiaTheme="minorHAnsi" w:hAnsi="Linux Libertine" w:cs="Linux Libertine"/>
      <w:bCs/>
      <w:sz w:val="18"/>
      <w:szCs w:val="22"/>
      <w:lang w:val="en-US"/>
      <w14:ligatures w14:val="standard"/>
    </w:rPr>
  </w:style>
  <w:style w:type="character" w:customStyle="1" w:styleId="FirstName">
    <w:name w:val="FirstName"/>
    <w:basedOn w:val="Carpredefinitoparagrafo"/>
    <w:uiPriority w:val="1"/>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uiPriority w:val="1"/>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uiPriority w:val="1"/>
    <w:qFormat/>
    <w:rsid w:val="00586A35"/>
    <w:rPr>
      <w:color w:val="548DD4" w:themeColor="text2" w:themeTint="99"/>
    </w:rPr>
  </w:style>
  <w:style w:type="character" w:customStyle="1" w:styleId="OrgName">
    <w:name w:val="OrgName"/>
    <w:basedOn w:val="Carpredefinitoparagraf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character" w:styleId="Menzionenonrisolta">
    <w:name w:val="Unresolved Mention"/>
    <w:basedOn w:val="Carpredefinitoparagrafo"/>
    <w:uiPriority w:val="99"/>
    <w:semiHidden/>
    <w:unhideWhenUsed/>
    <w:rsid w:val="00025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f.pesciatini@" TargetMode="External"/><Relationship Id="rId3" Type="http://schemas.openxmlformats.org/officeDocument/2006/relationships/customXml" Target="../customXml/item3.xml"/><Relationship Id="rId21" Type="http://schemas.openxmlformats.org/officeDocument/2006/relationships/hyperlink" Target="https://doi.org/10.1007/s12652-020-02094-9"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m.gomezgomez@studenti.unipi.it" TargetMode="External"/><Relationship Id="rId2" Type="http://schemas.openxmlformats.org/officeDocument/2006/relationships/customXml" Target="../customXml/item2.xml"/><Relationship Id="rId16" Type="http://schemas.openxmlformats.org/officeDocument/2006/relationships/hyperlink" Target="mailto:e.cogotti@"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g.petrell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D7CA22DAA89A49845835737E52291F" ma:contentTypeVersion="6" ma:contentTypeDescription="Create a new document." ma:contentTypeScope="" ma:versionID="4a572a7a3e9ef74db756d8737a8a7cc2">
  <xsd:schema xmlns:xsd="http://www.w3.org/2001/XMLSchema" xmlns:xs="http://www.w3.org/2001/XMLSchema" xmlns:p="http://schemas.microsoft.com/office/2006/metadata/properties" xmlns:ns2="12b1a899-d352-4d62-a4ef-3450c1699ba5" xmlns:ns3="236b2dfd-4ae9-43a0-a841-12f6042655b6" targetNamespace="http://schemas.microsoft.com/office/2006/metadata/properties" ma:root="true" ma:fieldsID="f883a59db3c687a60b3fff73fe5a0034" ns2:_="" ns3:_="">
    <xsd:import namespace="12b1a899-d352-4d62-a4ef-3450c1699ba5"/>
    <xsd:import namespace="236b2dfd-4ae9-43a0-a841-12f6042655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1a899-d352-4d62-a4ef-3450c1699b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6b2dfd-4ae9-43a0-a841-12f6042655b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7776B42C-96C7-4929-B38C-268E25101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1a899-d352-4d62-a4ef-3450c1699ba5"/>
    <ds:schemaRef ds:uri="236b2dfd-4ae9-43a0-a841-12f604265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93D2D6-CAD9-4FDF-A72D-979077BBF667}">
  <ds:schemaRefs>
    <ds:schemaRef ds:uri="http://schemas.microsoft.com/sharepoint/v3/contenttype/forms"/>
  </ds:schemaRefs>
</ds:datastoreItem>
</file>

<file path=customXml/itemProps3.xml><?xml version="1.0" encoding="utf-8"?>
<ds:datastoreItem xmlns:ds="http://schemas.openxmlformats.org/officeDocument/2006/customXml" ds:itemID="{189C023F-0206-410A-AD5D-7E00AF81BE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5.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3</Pages>
  <Words>1644</Words>
  <Characters>9371</Characters>
  <Application>Microsoft Office Word</Application>
  <DocSecurity>0</DocSecurity>
  <Lines>78</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10994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Marsha Gómez Gómez</cp:lastModifiedBy>
  <cp:revision>2</cp:revision>
  <cp:lastPrinted>2018-05-22T11:24:00Z</cp:lastPrinted>
  <dcterms:created xsi:type="dcterms:W3CDTF">2021-05-30T09:34:00Z</dcterms:created>
  <dcterms:modified xsi:type="dcterms:W3CDTF">2021-05-30T09:34:00Z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0x01010026D7CA22DAA89A49845835737E52291F</vt:lpwstr>
  </property>
</Properties>
</file>